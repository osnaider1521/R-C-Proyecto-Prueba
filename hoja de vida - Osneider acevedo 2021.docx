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EF" w:rsidRDefault="005B7C0F">
      <w:r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41F49327" wp14:editId="5EBE1D20">
                <wp:simplePos x="0" y="0"/>
                <wp:positionH relativeFrom="margin">
                  <wp:posOffset>1628774</wp:posOffset>
                </wp:positionH>
                <wp:positionV relativeFrom="paragraph">
                  <wp:posOffset>-295275</wp:posOffset>
                </wp:positionV>
                <wp:extent cx="4429125" cy="1404620"/>
                <wp:effectExtent l="0" t="0" r="9525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5B7C0F" w:rsidRDefault="005B7C0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  <w:lang w:val="es-CO"/>
                              </w:rPr>
                              <w:t>OSNEIDER MANUEL ACEVEDO NARANJO</w:t>
                            </w:r>
                          </w:p>
                          <w:p w:rsidR="006F118F" w:rsidRPr="00845EF5" w:rsidRDefault="005B7C0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Ingeniero d</w:t>
                            </w: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  <w:t>e Sistemas</w:t>
                            </w: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/</w:t>
                            </w: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F493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25pt;margin-top:-23.25pt;width:348.75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" stroked="f">
                <v:textbox style="mso-fit-shape-to-text:t">
                  <w:txbxContent>
                    <w:p w:rsidR="006F118F" w:rsidRPr="005B7C0F" w:rsidRDefault="005B7C0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  <w:lang w:val="es-CO"/>
                        </w:rPr>
                        <w:t>OSNEIDER MANUEL ACEVEDO NARANJO</w:t>
                      </w:r>
                    </w:p>
                    <w:p w:rsidR="006F118F" w:rsidRPr="00845EF5" w:rsidRDefault="005B7C0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Ingeniero d</w:t>
                      </w: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CO"/>
                        </w:rPr>
                        <w:t>e Sistemas</w:t>
                      </w: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 /</w:t>
                      </w: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CO"/>
                        </w:rPr>
                        <w:t xml:space="preserve"> </w:t>
                      </w: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Desarrollo de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118F">
        <w:rPr>
          <w:noProof/>
          <w:lang w:val="es-CO" w:eastAsia="es-CO"/>
        </w:rPr>
        <w:drawing>
          <wp:anchor distT="0" distB="0" distL="114300" distR="114300" simplePos="0" relativeHeight="251807744" behindDoc="0" locked="0" layoutInCell="1" allowOverlap="1" wp14:anchorId="71F2BC62" wp14:editId="0831EC13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1362075" cy="1685925"/>
            <wp:effectExtent l="0" t="0" r="9525" b="9525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8F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3A3ABD" wp14:editId="1AEC5A73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B1BAB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56B5EE" wp14:editId="318E6898">
                <wp:simplePos x="0" y="0"/>
                <wp:positionH relativeFrom="column">
                  <wp:posOffset>-195580</wp:posOffset>
                </wp:positionH>
                <wp:positionV relativeFrom="paragraph">
                  <wp:posOffset>-915670</wp:posOffset>
                </wp:positionV>
                <wp:extent cx="1461770" cy="2646045"/>
                <wp:effectExtent l="0" t="0" r="5080" b="190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646045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0A984" id="Rectángulo 277" o:spid="_x0000_s1026" style="position:absolute;margin-left:-15.4pt;margin-top:-72.1pt;width:115.1pt;height:20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" fillcolor="#f6dda7" stroked="f" strokeweight="1pt"/>
            </w:pict>
          </mc:Fallback>
        </mc:AlternateContent>
      </w:r>
    </w:p>
    <w:p w:rsidR="004A17D5" w:rsidRDefault="00441900">
      <w:r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D696CB1" wp14:editId="607B953F">
                <wp:simplePos x="0" y="0"/>
                <wp:positionH relativeFrom="margin">
                  <wp:posOffset>-133350</wp:posOffset>
                </wp:positionH>
                <wp:positionV relativeFrom="paragraph">
                  <wp:posOffset>6905625</wp:posOffset>
                </wp:positionV>
                <wp:extent cx="5974080" cy="129540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900" w:rsidRPr="00441900" w:rsidRDefault="00C54257" w:rsidP="0044190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1900"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Desarr</w:t>
                            </w:r>
                            <w:r w:rsid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ollador de </w:t>
                            </w:r>
                            <w:r w:rsidR="00441900"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aplicaciones </w:t>
                            </w:r>
                            <w:r w:rsid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COBOL</w:t>
                            </w:r>
                            <w:r w:rsidR="00441900"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bajo la arquitectura </w:t>
                            </w:r>
                            <w:proofErr w:type="spellStart"/>
                            <w:proofErr w:type="gramStart"/>
                            <w:r w:rsidR="00441900"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batch</w:t>
                            </w:r>
                            <w:proofErr w:type="spellEnd"/>
                            <w:r w:rsidR="00441900"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441900"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desarrollo de programas y CPY, JCL, SRC) y online(Funciones de negocios y transacciones, formatos, </w:t>
                            </w:r>
                            <w:proofErr w:type="spellStart"/>
                            <w:r w:rsidR="00441900"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copys</w:t>
                            </w:r>
                            <w:proofErr w:type="spellEnd"/>
                            <w:r w:rsidR="00441900"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programas) basado en IBM Mainframe.</w:t>
                            </w:r>
                          </w:p>
                          <w:p w:rsidR="00C54257" w:rsidRPr="00A637D8" w:rsidRDefault="00441900" w:rsidP="0044190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Desarroll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ador de </w:t>
                            </w:r>
                            <w:r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aplicaciones</w:t>
                            </w:r>
                            <w:r w:rsidRPr="004419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Java para BBVA net cash bajo la arquitectura ABAD de IBM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implementando servicios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Soap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nuevos móndelos y mantenimientos sobre BBVA Net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Cash(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empresarial del BBVA)</w:t>
                            </w: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96CB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0.5pt;margin-top:543.75pt;width:470.4pt;height:102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" filled="f" stroked="f">
                <v:textbox>
                  <w:txbxContent>
                    <w:p w:rsidR="00441900" w:rsidRPr="00441900" w:rsidRDefault="00C54257" w:rsidP="00441900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441900"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Desarr</w:t>
                      </w:r>
                      <w:r w:rsid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ollador de </w:t>
                      </w:r>
                      <w:r w:rsidR="00441900"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aplicaciones </w:t>
                      </w:r>
                      <w:r w:rsid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COBOL</w:t>
                      </w:r>
                      <w:r w:rsidR="00441900"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bajo la arquitectura </w:t>
                      </w:r>
                      <w:proofErr w:type="spellStart"/>
                      <w:proofErr w:type="gramStart"/>
                      <w:r w:rsidR="00441900"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batch</w:t>
                      </w:r>
                      <w:proofErr w:type="spellEnd"/>
                      <w:r w:rsidR="00441900"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441900"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desarrollo de programas y CPY, JCL, SRC) y online(Funciones de negocios y transacciones, formatos, </w:t>
                      </w:r>
                      <w:proofErr w:type="spellStart"/>
                      <w:r w:rsidR="00441900"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copys</w:t>
                      </w:r>
                      <w:proofErr w:type="spellEnd"/>
                      <w:r w:rsidR="00441900"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programas) basado en IBM Mainframe.</w:t>
                      </w:r>
                    </w:p>
                    <w:p w:rsidR="00C54257" w:rsidRPr="00A637D8" w:rsidRDefault="00441900" w:rsidP="00441900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Desarroll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ador de </w:t>
                      </w:r>
                      <w:r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aplicaciones</w:t>
                      </w:r>
                      <w:r w:rsidRPr="004419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Java para BBVA net cash bajo la arquitectura ABAD de IBM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implementando servicios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Soap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nuevos móndelos y mantenimientos sobre BBVA Net </w:t>
                      </w:r>
                      <w:proofErr w:type="gram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Cash(</w:t>
                      </w:r>
                      <w:proofErr w:type="spellStart"/>
                      <w:proofErr w:type="gram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pagina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empresarial del BBVA)</w:t>
                      </w: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5A52AF5" wp14:editId="6C6DDAA2">
                <wp:simplePos x="0" y="0"/>
                <wp:positionH relativeFrom="margin">
                  <wp:posOffset>266700</wp:posOffset>
                </wp:positionH>
                <wp:positionV relativeFrom="paragraph">
                  <wp:posOffset>8148320</wp:posOffset>
                </wp:positionV>
                <wp:extent cx="5974080" cy="69659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900" w:rsidRPr="00927705" w:rsidRDefault="00441900" w:rsidP="00441900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Desarrollo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Backend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– Java</w:t>
                            </w: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Cobol</w:t>
                            </w:r>
                          </w:p>
                          <w:p w:rsidR="00441900" w:rsidRPr="00927705" w:rsidRDefault="00441900" w:rsidP="00441900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Desarrollo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Frontend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– Angular 7/8,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Booststrap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4,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, HTML 5, CSS3.</w:t>
                            </w:r>
                          </w:p>
                          <w:p w:rsidR="00441900" w:rsidRPr="00927705" w:rsidRDefault="00441900" w:rsidP="00441900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Desarrollo de Servicios – </w:t>
                            </w: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Servicios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Soap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F118F" w:rsidRPr="00C01E2F" w:rsidRDefault="00441900" w:rsidP="0044190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44190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CXF, </w:t>
                            </w:r>
                            <w:proofErr w:type="spellStart"/>
                            <w:r w:rsidRPr="0044190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Axi</w:t>
                            </w:r>
                            <w:proofErr w:type="spellEnd"/>
                            <w:r w:rsidRPr="0044190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 w:rsidRPr="0044190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Jax-Ws</w:t>
                            </w:r>
                            <w:proofErr w:type="spellEnd"/>
                            <w:r w:rsidRPr="0044190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2AF5" id="_x0000_s1028" type="#_x0000_t202" style="position:absolute;margin-left:21pt;margin-top:641.6pt;width:470.4pt;height:54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" filled="f" stroked="f">
                <v:textbox>
                  <w:txbxContent>
                    <w:p w:rsidR="00441900" w:rsidRPr="00927705" w:rsidRDefault="00441900" w:rsidP="00441900">
                      <w:pPr>
                        <w:spacing w:after="0"/>
                        <w:jc w:val="both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Desarrollo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– Java</w:t>
                      </w: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/</w:t>
                      </w: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Cobol</w:t>
                      </w:r>
                    </w:p>
                    <w:p w:rsidR="00441900" w:rsidRPr="00927705" w:rsidRDefault="00441900" w:rsidP="00441900">
                      <w:pPr>
                        <w:spacing w:after="0"/>
                        <w:jc w:val="both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Desarrollo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Frontend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– Angular 7/8,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Booststrap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4,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, HTML 5, CSS3.</w:t>
                      </w:r>
                    </w:p>
                    <w:p w:rsidR="00441900" w:rsidRPr="00927705" w:rsidRDefault="00441900" w:rsidP="00441900">
                      <w:pPr>
                        <w:spacing w:after="0"/>
                        <w:jc w:val="both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Desarrollo de Servicios – </w:t>
                      </w: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Servicios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Soap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6F118F" w:rsidRPr="00C01E2F" w:rsidRDefault="00441900" w:rsidP="0044190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441900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CXF, </w:t>
                      </w:r>
                      <w:proofErr w:type="spellStart"/>
                      <w:r w:rsidRPr="00441900">
                        <w:rPr>
                          <w:i/>
                          <w:color w:val="515151"/>
                          <w:sz w:val="24"/>
                          <w:szCs w:val="24"/>
                        </w:rPr>
                        <w:t>Axi</w:t>
                      </w:r>
                      <w:proofErr w:type="spellEnd"/>
                      <w:r w:rsidRPr="00441900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o </w:t>
                      </w:r>
                      <w:proofErr w:type="spellStart"/>
                      <w:r w:rsidRPr="00441900">
                        <w:rPr>
                          <w:i/>
                          <w:color w:val="515151"/>
                          <w:sz w:val="24"/>
                          <w:szCs w:val="24"/>
                        </w:rPr>
                        <w:t>Jax-Ws</w:t>
                      </w:r>
                      <w:proofErr w:type="spellEnd"/>
                      <w:r w:rsidRPr="00441900">
                        <w:rPr>
                          <w:i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118F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05FD074" wp14:editId="56CCEA53">
                <wp:simplePos x="0" y="0"/>
                <wp:positionH relativeFrom="column">
                  <wp:posOffset>-200025</wp:posOffset>
                </wp:positionH>
                <wp:positionV relativeFrom="paragraph">
                  <wp:posOffset>6866890</wp:posOffset>
                </wp:positionV>
                <wp:extent cx="461645" cy="1830705"/>
                <wp:effectExtent l="0" t="0" r="0" b="0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ipse 355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ipse 356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ector recto 359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84256" id="Grupo 351" o:spid="_x0000_s1026" style="position:absolute;margin-left:-15.75pt;margin-top:540.7pt;width:36.35pt;height:144.15pt;z-index:251835392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">
                <v:line id="Conector recto 352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/8xAAAANwAAAAPAAAAZHJzL2Rvd25yZXYueG1sRI9BawIx&#10;FITvQv9DeIXeNKul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ELlL/zEAAAA3AAAAA8A&#10;AAAAAAAAAAAAAAAABwIAAGRycy9kb3ducmV2LnhtbFBLBQYAAAAAAwADALcAAAD4AgAAAAA=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pnxAAAANwAAAAPAAAAZHJzL2Rvd25yZXYueG1sRI9BawIx&#10;FITvhf6H8Aq91axKi6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C2pimfEAAAA3AAAAA8A&#10;AAAAAAAAAAAAAAAABwIAAGRycy9kb3ducmV2LnhtbFBLBQYAAAAAAwADALcAAAD4AgAAAAA=&#10;" strokecolor="#6179aa" strokeweight=".5pt">
                  <v:stroke joinstyle="miter"/>
                </v:line>
                <v:oval id="Elipse 354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" fillcolor="#6179aa" stroked="f" strokeweight="1pt">
                  <v:stroke joinstyle="miter"/>
                </v:oval>
                <v:oval id="Elipse 355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" fillcolor="#6179aa" stroked="f" strokeweight="1pt">
                  <v:stroke joinstyle="miter"/>
                </v:oval>
                <v:oval id="Elipse 356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" fillcolor="#6179aa" stroked="f" strokeweight="1pt">
                  <v:stroke joinstyle="miter"/>
                </v:oval>
                <v:line id="Conector recto 357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" strokecolor="#6179aa" strokeweight=".5pt">
                  <v:stroke joinstyle="miter"/>
                </v:line>
                <v:line id="Conector recto 358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" strokecolor="#6179aa" strokeweight=".5pt">
                  <v:stroke joinstyle="miter"/>
                </v:line>
                <v:line id="Conector recto 359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" strokecolor="#6179aa" strokeweight=".5pt">
                  <v:stroke joinstyle="miter"/>
                </v:line>
              </v:group>
            </w:pict>
          </mc:Fallback>
        </mc:AlternateContent>
      </w:r>
      <w:r w:rsidR="000A3D3D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930328C" wp14:editId="090FFE8D">
                <wp:simplePos x="0" y="0"/>
                <wp:positionH relativeFrom="margin">
                  <wp:posOffset>-114300</wp:posOffset>
                </wp:positionH>
                <wp:positionV relativeFrom="paragraph">
                  <wp:posOffset>4384040</wp:posOffset>
                </wp:positionV>
                <wp:extent cx="5974080" cy="1179830"/>
                <wp:effectExtent l="0" t="0" r="0" b="127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Mi labor comprende el desarrollo de aplicaciones basadas en el lenguaje Visual Basic, </w:t>
                            </w:r>
                            <w:proofErr w:type="gramStart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C#,  y</w:t>
                            </w:r>
                            <w:proofErr w:type="gramEnd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.net(implemento estos lenguajes para la creación y mantenimiento de las </w:t>
                            </w:r>
                            <w:proofErr w:type="spellStart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paginas</w:t>
                            </w:r>
                            <w:proofErr w:type="spellEnd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persona jurídica y persona natural),Java implemento este lenguaje para la creación del modulo de lista de bloqueo del banco </w:t>
                            </w:r>
                            <w:proofErr w:type="spellStart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avvillas</w:t>
                            </w:r>
                            <w:proofErr w:type="spellEnd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y COBOL para la creación de rutinas Online para el </w:t>
                            </w:r>
                            <w:proofErr w:type="spellStart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backend</w:t>
                            </w:r>
                            <w:proofErr w:type="spellEnd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cada </w:t>
                            </w:r>
                            <w:proofErr w:type="spellStart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pagina</w:t>
                            </w:r>
                            <w:proofErr w:type="spellEnd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desarrollada.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328C" id="_x0000_s1029" type="#_x0000_t202" style="position:absolute;margin-left:-9pt;margin-top:345.2pt;width:470.4pt;height:92.9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" filled="f" stroked="f">
                <v:textbox>
                  <w:txbxContent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Mi labor comprende el desarrollo de aplicaciones basadas en el lenguaje Visual Basic, </w:t>
                      </w:r>
                      <w:proofErr w:type="gramStart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C#,  y</w:t>
                      </w:r>
                      <w:proofErr w:type="gramEnd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.net(implemento estos lenguajes para la creación y mantenimiento de las </w:t>
                      </w:r>
                      <w:proofErr w:type="spellStart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paginas</w:t>
                      </w:r>
                      <w:proofErr w:type="spellEnd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persona jurídica y persona natural),Java implemento este lenguaje para la creación del modulo de lista de bloqueo del banco </w:t>
                      </w:r>
                      <w:proofErr w:type="spellStart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avvillas</w:t>
                      </w:r>
                      <w:proofErr w:type="spellEnd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y COBOL para la creación de rutinas Online para el </w:t>
                      </w:r>
                      <w:proofErr w:type="spellStart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cada </w:t>
                      </w:r>
                      <w:proofErr w:type="spellStart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pagina</w:t>
                      </w:r>
                      <w:proofErr w:type="spellEnd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desarrollada.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D3D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D5DF5A0" wp14:editId="68A4A71B">
                <wp:simplePos x="0" y="0"/>
                <wp:positionH relativeFrom="margin">
                  <wp:posOffset>19050</wp:posOffset>
                </wp:positionH>
                <wp:positionV relativeFrom="paragraph">
                  <wp:posOffset>3933825</wp:posOffset>
                </wp:positionV>
                <wp:extent cx="310515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0A3D3D" w:rsidP="007A3FE9">
                            <w:pPr>
                              <w:spacing w:after="0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Banco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 Villas</w:t>
                            </w:r>
                            <w:r w:rsidR="007A3FE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10 de febrero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2020 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3FE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>-</w:t>
                            </w:r>
                            <w:proofErr w:type="gramEnd"/>
                            <w:r w:rsidR="007A3FE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actualmente laborando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F5A0" id="_x0000_s1030" type="#_x0000_t202" style="position:absolute;margin-left:1.5pt;margin-top:309.75pt;width:244.5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" filled="f" stroked="f">
                <v:textbox>
                  <w:txbxContent>
                    <w:p w:rsidR="006F118F" w:rsidRPr="007E5532" w:rsidRDefault="000A3D3D" w:rsidP="007A3FE9">
                      <w:pPr>
                        <w:spacing w:after="0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Banco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>Av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 Villas</w:t>
                      </w:r>
                      <w:r w:rsidR="007A3FE9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                              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                        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10 de febrero </w:t>
                      </w:r>
                      <w:proofErr w:type="gramStart"/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2020 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A3FE9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>-</w:t>
                      </w:r>
                      <w:proofErr w:type="gramEnd"/>
                      <w:r w:rsidR="007A3FE9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actualmente laborando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9D4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A2E6BD" wp14:editId="4C7AC8F6">
                <wp:simplePos x="0" y="0"/>
                <wp:positionH relativeFrom="column">
                  <wp:posOffset>1628775</wp:posOffset>
                </wp:positionH>
                <wp:positionV relativeFrom="paragraph">
                  <wp:posOffset>38100</wp:posOffset>
                </wp:positionV>
                <wp:extent cx="5714365" cy="1285875"/>
                <wp:effectExtent l="0" t="0" r="19685" b="2857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285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D17A" id="Rectángulo redondeado 279" o:spid="_x0000_s1026" style="position:absolute;margin-left:128.25pt;margin-top:3pt;width:449.95pt;height:10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" filled="f" strokecolor="#6179aa" strokeweight="1pt">
                <v:stroke joinstyle="miter"/>
              </v:roundrect>
            </w:pict>
          </mc:Fallback>
        </mc:AlternateContent>
      </w:r>
      <w:r w:rsidR="005509D4" w:rsidRPr="006F118F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3953AAFB" wp14:editId="59D32C82">
                <wp:simplePos x="0" y="0"/>
                <wp:positionH relativeFrom="column">
                  <wp:posOffset>1609725</wp:posOffset>
                </wp:positionH>
                <wp:positionV relativeFrom="paragraph">
                  <wp:posOffset>333376</wp:posOffset>
                </wp:positionV>
                <wp:extent cx="45719" cy="838200"/>
                <wp:effectExtent l="0" t="0" r="12065" b="19050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838200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7F3B9" id="Grupo 282" o:spid="_x0000_s1026" style="position:absolute;margin-left:126.75pt;margin-top:26.25pt;width:3.6pt;height:66pt;z-index:251810816;mso-width-relative:margin;mso-height-relative:margin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">
                <v:oval id="Elipse 283" o:spid="_x0000_s1027" style="position:absolute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BOcMA&#10;AADcAAAADwAAAGRycy9kb3ducmV2LnhtbESPQWvCQBSE70L/w/IK3urGiEVSV5GAEPBU9dLbI/ua&#10;TZp9G7JrEv99VxA8DjPzDbPdT7YVA/W+dqxguUhAEJdO11wpuF6OHxsQPiBrbB2Tgjt52O/eZlvM&#10;tBv5m4ZzqESEsM9QgQmhy6T0pSGLfuE64uj9ut5iiLKvpO5xjHDbyjRJPqXFmuOCwY5yQ+Xf+WYV&#10;NGPSmDwfCpMWje3GZu1PP2ul5u/T4QtEoCm8ws92oRWkmxU8zs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BOcMAAADcAAAADwAAAAAAAAAAAAAAAACYAgAAZHJzL2Rv&#10;d25yZXYueG1sUEsFBgAAAAAEAAQA9QAAAIgD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ZTcMA&#10;AADcAAAADwAAAGRycy9kb3ducmV2LnhtbESPQWvCQBSE70L/w/IK3urGoEVSV5GAEPBU9dLbI/ua&#10;TZp9G7JrEv99VxA8DjPzDbPdT7YVA/W+dqxguUhAEJdO11wpuF6OHxsQPiBrbB2Tgjt52O/eZlvM&#10;tBv5m4ZzqESEsM9QgQmhy6T0pSGLfuE64uj9ut5iiLKvpO5xjHDbyjRJPqXFmuOCwY5yQ+Xf+WYV&#10;NGPSmDwfCpMWje3GZu1PP2ul5u/T4QtEoCm8ws92oRWkmxU8zs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ZTcMAAADcAAAADwAAAAAAAAAAAAAAAACYAgAAZHJzL2Rv&#10;d25yZXYueG1sUEsFBgAAAAAEAAQA9QAAAIgD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81sMA&#10;AADcAAAADwAAAGRycy9kb3ducmV2LnhtbESPQWuEMBSE7wv9D+EVequxgmVxNytFWBB6qu2lt4d5&#10;a3TNi5is2n/fFAp7HGbmG+ZYbnYUC82+d6zgJUlBELdO99wp+Po8P+9B+ICscXRMCn7IQ3l62B2x&#10;0G7lD1qa0IkIYV+gAhPCVEjpW0MWfeIm4uhd3GwxRDl3Us+4RrgdZZamr9Jiz3HB4ESVofba3KyC&#10;YU0HU1VLbbJ6sNM65P79O1fq6XF7O4AItIV7+L9dawXZPoe/M/EIyN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Q81sMAAADcAAAADwAAAAAAAAAAAAAAAACYAgAAZHJzL2Rv&#10;d25yZXYueG1sUEsFBgAAAAAEAAQA9QAAAIgD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iocIA&#10;AADcAAAADwAAAGRycy9kb3ducmV2LnhtbESPQYvCMBSE7wv+h/AEb2tqQZGuUaQgFPak68Xbo3nb&#10;tDYvpcm29d8bQdjjMDPfMLvDZFsxUO9rxwpWywQEcel0zZWC68/pcwvCB2SNrWNS8CAPh/3sY4eZ&#10;diOfabiESkQI+wwVmBC6TEpfGrLol64jjt6v6y2GKPtK6h7HCLetTJNkIy3WHBcMdpQbKu+XP6ug&#10;GZPG5PlQmLRobDc2a/99Wyu1mE/HLxCBpvAffrcLrSDdbuB1Jh4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qKhwgAAANwAAAAPAAAAAAAAAAAAAAAAAJgCAABkcnMvZG93&#10;bnJldi54bWxQSwUGAAAAAAQABAD1AAAAhwM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HOsMA&#10;AADcAAAADwAAAGRycy9kb3ducmV2LnhtbESPQWvCQBSE7wX/w/IEb3VjwFaiq0hACHjS9tLbI/ua&#10;Tcy+Ddk1if/eFQo9DjPzDbM7TLYVA/W+dqxgtUxAEJdO11wp+P46vW9A+ICssXVMCh7k4bCfve0w&#10;027kCw3XUIkIYZ+hAhNCl0npS0MW/dJ1xNH7db3FEGVfSd3jGOG2lWmSfEiLNccFgx3lhsrb9W4V&#10;NGPSmDwfCpMWje3GZu3PP2ulFvPpuAURaAr/4b92oRWkm094nYlHQO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oHOsMAAADcAAAADwAAAAAAAAAAAAAAAACYAgAAZHJzL2Rv&#10;d25yZXYueG1sUEsFBgAAAAAEAAQA9QAAAIgD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WTSL8A&#10;AADcAAAADwAAAGRycy9kb3ducmV2LnhtbERPTYvCMBC9L/gfwgjeNLXgIl2jSEEoeFL34m1oZpvW&#10;ZlKa2NZ/bw7CHh/ve3eYbCsG6n3tWMF6lYAgLp2uuVLwezsttyB8QNbYOiYFL/Jw2M++dphpN/KF&#10;hmuoRAxhn6ECE0KXSelLQxb9ynXEkftzvcUQYV9J3eMYw20r0yT5lhZrjg0GO8oNlY/r0ypoxqQx&#10;eT4UJi0a243Nxp/vG6UW8+n4AyLQFP7FH3ehFaTbuDaeiUdA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1ZNIvwAAANwAAAAPAAAAAAAAAAAAAAAAAJgCAABkcnMvZG93bnJl&#10;di54bWxQSwUGAAAAAAQABAD1AAAAhAMAAAAA&#10;" fillcolor="#6179aa" strokecolor="white [3212]" strokeweight="1pt">
                  <v:stroke joinstyle="miter"/>
                </v:oval>
              </v:group>
            </w:pict>
          </mc:Fallback>
        </mc:AlternateContent>
      </w:r>
      <w:r w:rsidR="005509D4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55F6274" wp14:editId="0750ACD9">
                <wp:simplePos x="0" y="0"/>
                <wp:positionH relativeFrom="margin">
                  <wp:posOffset>-314325</wp:posOffset>
                </wp:positionH>
                <wp:positionV relativeFrom="paragraph">
                  <wp:posOffset>1466850</wp:posOffset>
                </wp:positionV>
                <wp:extent cx="6129655" cy="193357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965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322" w:rsidRPr="00FB7322" w:rsidRDefault="006F118F" w:rsidP="00FB7322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Extracto</w:t>
                            </w:r>
                            <w:r w:rsidRPr="00A637D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profesional: </w:t>
                            </w:r>
                            <w:r w:rsidR="00FB7322" w:rsidRPr="00FB732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Desarrollador Full </w:t>
                            </w:r>
                            <w:proofErr w:type="spellStart"/>
                            <w:r w:rsidR="00FB7322" w:rsidRPr="00FB732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Stack</w:t>
                            </w:r>
                            <w:proofErr w:type="spellEnd"/>
                            <w:r w:rsidR="00FB7322" w:rsidRPr="00FB732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con más de </w:t>
                            </w:r>
                            <w:r w:rsidR="00FB732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4</w:t>
                            </w:r>
                            <w:r w:rsidR="00FB7322" w:rsidRPr="00FB732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años de experiencia en el sector </w:t>
                            </w:r>
                          </w:p>
                          <w:p w:rsidR="00FB7322" w:rsidRDefault="00FB7322" w:rsidP="00FB7322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FB732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bancario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y mas de 6 años de experiencia como desarrollador, logrando con esta experiencia desarrollar aplicaciones con los lenguajes Java, C#, .Net, Visual Basic, Angular y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COBOL(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Transacciones y JCL) , para entidades como el banco BBVA, banco AV VILLAS entre otras pequeñas y medianas empresas.</w:t>
                            </w:r>
                          </w:p>
                          <w:p w:rsidR="00FB7322" w:rsidRPr="00A637D8" w:rsidRDefault="00FB7322" w:rsidP="00FB7322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Mi habilidades comprende el desarrollo de </w:t>
                            </w:r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aplicaciones cobol como </w:t>
                            </w:r>
                            <w:proofErr w:type="spellStart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backend</w:t>
                            </w:r>
                            <w:proofErr w:type="spellEnd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desarrollo de servicios </w:t>
                            </w:r>
                            <w:proofErr w:type="spellStart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Soap</w:t>
                            </w:r>
                            <w:proofErr w:type="spellEnd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y </w:t>
                            </w:r>
                            <w:proofErr w:type="spellStart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rest</w:t>
                            </w:r>
                            <w:proofErr w:type="spellEnd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como mediador de aplicaciones web desarrolladas en Java, </w:t>
                            </w:r>
                            <w:proofErr w:type="gramStart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C#(</w:t>
                            </w:r>
                            <w:proofErr w:type="gramEnd"/>
                            <w:r w:rsidR="000A3D3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 .net), visual Basic(con .net) .</w:t>
                            </w:r>
                          </w:p>
                          <w:p w:rsidR="006F118F" w:rsidRPr="00A637D8" w:rsidRDefault="006F118F" w:rsidP="00FB7322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6274" id="_x0000_s1031" type="#_x0000_t202" style="position:absolute;margin-left:-24.75pt;margin-top:115.5pt;width:482.65pt;height:152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" filled="f" stroked="f">
                <v:textbox>
                  <w:txbxContent>
                    <w:p w:rsidR="00FB7322" w:rsidRPr="00FB7322" w:rsidRDefault="006F118F" w:rsidP="00FB7322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Extracto</w:t>
                      </w:r>
                      <w:r w:rsidRPr="00A637D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profesional: </w:t>
                      </w:r>
                      <w:r w:rsidR="00FB7322" w:rsidRPr="00FB732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Desarrollador Full </w:t>
                      </w:r>
                      <w:proofErr w:type="spellStart"/>
                      <w:r w:rsidR="00FB7322" w:rsidRPr="00FB732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Stack</w:t>
                      </w:r>
                      <w:proofErr w:type="spellEnd"/>
                      <w:r w:rsidR="00FB7322" w:rsidRPr="00FB732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con más de </w:t>
                      </w:r>
                      <w:r w:rsidR="00FB732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4</w:t>
                      </w:r>
                      <w:r w:rsidR="00FB7322" w:rsidRPr="00FB732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años de experiencia en el sector </w:t>
                      </w:r>
                    </w:p>
                    <w:p w:rsidR="00FB7322" w:rsidRDefault="00FB7322" w:rsidP="00FB7322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FB732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bancario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y mas de 6 años de experiencia como desarrollador, logrando con esta experiencia desarrollar aplicaciones con los lenguajes Java, C#, .Net, Visual Basic, Angular y </w:t>
                      </w:r>
                      <w:proofErr w:type="gram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COBOL(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Transacciones y JCL) , para entidades como el banco BBVA, banco AV VILLAS entre otras pequeñas y medianas empresas.</w:t>
                      </w:r>
                    </w:p>
                    <w:p w:rsidR="00FB7322" w:rsidRPr="00A637D8" w:rsidRDefault="00FB7322" w:rsidP="00FB7322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Mi habilidades comprende el desarrollo de </w:t>
                      </w:r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aplicaciones cobol como </w:t>
                      </w:r>
                      <w:proofErr w:type="spellStart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desarrollo de servicios </w:t>
                      </w:r>
                      <w:proofErr w:type="spellStart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Soap</w:t>
                      </w:r>
                      <w:proofErr w:type="spellEnd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y </w:t>
                      </w:r>
                      <w:proofErr w:type="spellStart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rest</w:t>
                      </w:r>
                      <w:proofErr w:type="spellEnd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como mediador de aplicaciones web desarrolladas en Java, </w:t>
                      </w:r>
                      <w:proofErr w:type="gramStart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C#(</w:t>
                      </w:r>
                      <w:proofErr w:type="gramEnd"/>
                      <w:r w:rsidR="000A3D3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 .net), visual Basic(con .net) .</w:t>
                      </w:r>
                    </w:p>
                    <w:p w:rsidR="006F118F" w:rsidRPr="00A637D8" w:rsidRDefault="006F118F" w:rsidP="00FB7322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3FE9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A69526F" wp14:editId="658C57FF">
                <wp:simplePos x="0" y="0"/>
                <wp:positionH relativeFrom="margin">
                  <wp:posOffset>-19050</wp:posOffset>
                </wp:positionH>
                <wp:positionV relativeFrom="paragraph">
                  <wp:posOffset>3962400</wp:posOffset>
                </wp:positionV>
                <wp:extent cx="3419475" cy="412750"/>
                <wp:effectExtent l="0" t="0" r="9525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99A98" id="Rectángulo 333" o:spid="_x0000_s1026" style="position:absolute;margin-left:-1.5pt;margin-top:312pt;width:269.25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" fillcolor="#515151" stroked="f" strokeweight="1pt">
                <w10:wrap anchorx="margin"/>
              </v:rect>
            </w:pict>
          </mc:Fallback>
        </mc:AlternateContent>
      </w:r>
      <w:r w:rsidR="007A3FE9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18AC26" wp14:editId="519117D4">
                <wp:simplePos x="0" y="0"/>
                <wp:positionH relativeFrom="margin">
                  <wp:posOffset>-47626</wp:posOffset>
                </wp:positionH>
                <wp:positionV relativeFrom="paragraph">
                  <wp:posOffset>6543675</wp:posOffset>
                </wp:positionV>
                <wp:extent cx="3495675" cy="412750"/>
                <wp:effectExtent l="0" t="0" r="9525" b="635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A6C19" id="Rectángulo 348" o:spid="_x0000_s1026" style="position:absolute;margin-left:-3.75pt;margin-top:515.25pt;width:275.25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" fillcolor="#515151" stroked="f" strokeweight="1pt">
                <w10:wrap anchorx="margin"/>
              </v:rect>
            </w:pict>
          </mc:Fallback>
        </mc:AlternateContent>
      </w:r>
      <w:r w:rsidR="007A3FE9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64BFAAE" wp14:editId="6BDCB6CE">
                <wp:simplePos x="0" y="0"/>
                <wp:positionH relativeFrom="margin">
                  <wp:posOffset>-10160</wp:posOffset>
                </wp:positionH>
                <wp:positionV relativeFrom="paragraph">
                  <wp:posOffset>6496050</wp:posOffset>
                </wp:positionV>
                <wp:extent cx="3343275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900" w:rsidRPr="00441900" w:rsidRDefault="00441900" w:rsidP="0044190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4190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BBVA Colombia / Grupo CMC</w:t>
                            </w:r>
                          </w:p>
                          <w:p w:rsidR="006F118F" w:rsidRPr="00441900" w:rsidRDefault="00441900" w:rsidP="0044190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 de abril </w:t>
                            </w:r>
                            <w:r w:rsidRPr="00441900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2018</w:t>
                            </w:r>
                            <w:r w:rsidR="006F118F" w:rsidRPr="0044190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 7 de febrero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FAAE" id="_x0000_s1032" type="#_x0000_t202" style="position:absolute;margin-left:-.8pt;margin-top:511.5pt;width:263.25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" filled="f" stroked="f">
                <v:textbox>
                  <w:txbxContent>
                    <w:p w:rsidR="00441900" w:rsidRPr="00441900" w:rsidRDefault="00441900" w:rsidP="00441900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4190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BBVA Colombia / Grupo CMC</w:t>
                      </w:r>
                    </w:p>
                    <w:p w:rsidR="006F118F" w:rsidRPr="00441900" w:rsidRDefault="00441900" w:rsidP="00441900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2 de abril </w:t>
                      </w:r>
                      <w:r w:rsidRPr="00441900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2018</w:t>
                      </w:r>
                      <w:r w:rsidR="006F118F" w:rsidRPr="00441900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 7 de febrero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257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CEDA22" wp14:editId="72930A6A">
                <wp:simplePos x="0" y="0"/>
                <wp:positionH relativeFrom="column">
                  <wp:posOffset>-147955</wp:posOffset>
                </wp:positionH>
                <wp:positionV relativeFrom="paragraph">
                  <wp:posOffset>3720201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B48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-11.65pt;margin-top:292.9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aoN7EOIA&#10;AAALAQAADwAAAAAAAAAAAAAAAAAMBQAAZHJzL2Rvd25yZXYueG1sUEsFBgAAAAAEAAQA8wAAABsG&#10;AAAAAA==&#10;" fillcolor="#6179aa" stroked="f" strokeweight="1pt"/>
            </w:pict>
          </mc:Fallback>
        </mc:AlternateContent>
      </w:r>
      <w:r w:rsidR="00C54257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E0369F7" wp14:editId="3404DA1C">
                <wp:simplePos x="0" y="0"/>
                <wp:positionH relativeFrom="column">
                  <wp:posOffset>-232913</wp:posOffset>
                </wp:positionH>
                <wp:positionV relativeFrom="paragraph">
                  <wp:posOffset>3156190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7EA12C" id="Group 1" o:spid="_x0000_s1026" style="position:absolute;margin-left:-18.35pt;margin-top:248.5pt;width:480.4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">
                <v:rect id="Rectángulo 328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">
                  <v:imagedata r:id="rId13" o:title=""/>
                </v:shape>
                <v:shape id="Imagen 361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">
                  <v:imagedata r:id="rId13" o:title="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5A3C52" w:rsidRPr="006F118F">
        <w:rPr>
          <w:noProof/>
          <w:lang w:val="es-CO" w:eastAsia="es-CO"/>
        </w:rPr>
        <w:drawing>
          <wp:anchor distT="0" distB="0" distL="114300" distR="114300" simplePos="0" relativeHeight="251833344" behindDoc="1" locked="0" layoutInCell="1" allowOverlap="1" wp14:anchorId="20ECD399" wp14:editId="387E4D14">
            <wp:simplePos x="0" y="0"/>
            <wp:positionH relativeFrom="column">
              <wp:posOffset>2102282</wp:posOffset>
            </wp:positionH>
            <wp:positionV relativeFrom="paragraph">
              <wp:posOffset>6542405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E46597B" wp14:editId="3BE389AB">
                <wp:simplePos x="0" y="0"/>
                <wp:positionH relativeFrom="margin">
                  <wp:posOffset>-52705</wp:posOffset>
                </wp:positionH>
                <wp:positionV relativeFrom="paragraph">
                  <wp:posOffset>6234430</wp:posOffset>
                </wp:positionV>
                <wp:extent cx="3997960" cy="140462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2F0AE3" w:rsidRDefault="00441900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  <w:t>D</w:t>
                            </w:r>
                            <w:r w:rsidRPr="00441900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  <w:t xml:space="preserve">esarrollador full </w:t>
                            </w:r>
                            <w:proofErr w:type="spellStart"/>
                            <w:r w:rsidRPr="00441900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6597B" id="_x0000_s1033" type="#_x0000_t202" style="position:absolute;margin-left:-4.15pt;margin-top:490.9pt;width:314.8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" stroked="f">
                <v:textbox style="mso-fit-shape-to-text:t">
                  <w:txbxContent>
                    <w:p w:rsidR="006F118F" w:rsidRPr="002F0AE3" w:rsidRDefault="00441900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CO"/>
                        </w:rPr>
                        <w:t>D</w:t>
                      </w:r>
                      <w:r w:rsidRPr="00441900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CO"/>
                        </w:rPr>
                        <w:t xml:space="preserve">esarrollador full </w:t>
                      </w:r>
                      <w:proofErr w:type="spellStart"/>
                      <w:r w:rsidRPr="00441900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CO"/>
                        </w:rPr>
                        <w:t>stack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2531A0" wp14:editId="64ED8C0F">
                <wp:simplePos x="0" y="0"/>
                <wp:positionH relativeFrom="column">
                  <wp:posOffset>-146050</wp:posOffset>
                </wp:positionH>
                <wp:positionV relativeFrom="paragraph">
                  <wp:posOffset>6368847</wp:posOffset>
                </wp:positionV>
                <wp:extent cx="89535" cy="45085"/>
                <wp:effectExtent l="3175" t="0" r="8890" b="8890"/>
                <wp:wrapNone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C97E" id="Triángulo isósceles 346" o:spid="_x0000_s1026" type="#_x0000_t5" style="position:absolute;margin-left:-11.5pt;margin-top:501.5pt;width:7.05pt;height:3.5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4jsQIAAKQ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" fillcolor="#6179aa" stroked="f" strokeweight="1pt"/>
            </w:pict>
          </mc:Fallback>
        </mc:AlternateContent>
      </w:r>
      <w:r w:rsidR="005A3C52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822F97D" wp14:editId="40C9E250">
                <wp:simplePos x="0" y="0"/>
                <wp:positionH relativeFrom="margin">
                  <wp:posOffset>247015</wp:posOffset>
                </wp:positionH>
                <wp:positionV relativeFrom="paragraph">
                  <wp:posOffset>5422900</wp:posOffset>
                </wp:positionV>
                <wp:extent cx="5974080" cy="69659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927705" w:rsidRDefault="000A3D3D" w:rsidP="00C54257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Desarrollo de servicio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rest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Soap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para el consumo de rutinas Online.</w:t>
                            </w:r>
                          </w:p>
                          <w:p w:rsidR="00C54257" w:rsidRPr="00927705" w:rsidRDefault="000A3D3D" w:rsidP="00C54257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Desarrollo de aplicaciones C# y visual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basic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para las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paginas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de clientes.</w:t>
                            </w:r>
                          </w:p>
                          <w:p w:rsidR="00C54257" w:rsidRPr="00927705" w:rsidRDefault="000A3D3D" w:rsidP="00C54257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Desarrollo de aplicaciones Java para migración de funcionabilidades como Lista de bloqueo.</w:t>
                            </w:r>
                          </w:p>
                          <w:p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F97D" id="_x0000_s1034" type="#_x0000_t202" style="position:absolute;margin-left:19.45pt;margin-top:427pt;width:470.4pt;height:54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" filled="f" stroked="f">
                <v:textbox>
                  <w:txbxContent>
                    <w:p w:rsidR="00C54257" w:rsidRPr="00927705" w:rsidRDefault="000A3D3D" w:rsidP="00C54257">
                      <w:pPr>
                        <w:spacing w:after="0"/>
                        <w:jc w:val="both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Desarrollo de servicio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rest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Soap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para el consumo de rutinas Online.</w:t>
                      </w:r>
                    </w:p>
                    <w:p w:rsidR="00C54257" w:rsidRPr="00927705" w:rsidRDefault="000A3D3D" w:rsidP="00C54257">
                      <w:pPr>
                        <w:spacing w:after="0"/>
                        <w:jc w:val="both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Desarrollo de aplicaciones C# y visual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basic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para las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paginas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de clientes.</w:t>
                      </w:r>
                    </w:p>
                    <w:p w:rsidR="00C54257" w:rsidRPr="00927705" w:rsidRDefault="000A3D3D" w:rsidP="00C54257">
                      <w:pPr>
                        <w:spacing w:after="0"/>
                        <w:jc w:val="both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Desarrollo de aplicaciones Java para migración de funcionabilidades como Lista de bloqueo.</w:t>
                      </w:r>
                    </w:p>
                    <w:p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CO" w:eastAsia="es-CO"/>
        </w:rPr>
        <w:drawing>
          <wp:anchor distT="0" distB="0" distL="114300" distR="114300" simplePos="0" relativeHeight="251825152" behindDoc="1" locked="0" layoutInCell="1" allowOverlap="1" wp14:anchorId="456F1128" wp14:editId="50F20F69">
            <wp:simplePos x="0" y="0"/>
            <wp:positionH relativeFrom="column">
              <wp:posOffset>2125345</wp:posOffset>
            </wp:positionH>
            <wp:positionV relativeFrom="paragraph">
              <wp:posOffset>3957955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1460DDA" wp14:editId="278E54D0">
                <wp:simplePos x="0" y="0"/>
                <wp:positionH relativeFrom="column">
                  <wp:posOffset>-198120</wp:posOffset>
                </wp:positionH>
                <wp:positionV relativeFrom="paragraph">
                  <wp:posOffset>4159362</wp:posOffset>
                </wp:positionV>
                <wp:extent cx="461645" cy="1830705"/>
                <wp:effectExtent l="0" t="0" r="0" b="0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462DC" id="Grupo 336" o:spid="_x0000_s1026" style="position:absolute;margin-left:-15.6pt;margin-top:327.5pt;width:36.35pt;height:144.15pt;z-index:251827200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">
                <v:line id="Conector recto 337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1pxMQAAADcAAAADwAAAGRycy9kb3ducmV2LnhtbESPQWsCMRSE74X+h/AKvdWsCq2sRpGK&#10;tKdaV9Hrc/PcXbt5CZtU479vCoLHYWa+YSazaFpxps43lhX0exkI4tLqhisF283yZQTCB2SNrWVS&#10;cCUPs+njwwRzbS+8pnMRKpEg7HNUUIfgcil9WZNB37OOOHlH2xkMSXaV1B1eEty0cpBlr9Jgw2mh&#10;RkfvNZU/xa9R4Fb8FXfr2LjCHY77U7b5/lgslHp+ivMxiEAx3MO39qdWMBy+wf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TWnExAAAANwAAAAPAAAAAAAAAAAA&#10;AAAAAKECAABkcnMvZG93bnJldi54bWxQSwUGAAAAAAQABAD5AAAAkgMAAAAA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L9tsEAAADcAAAADwAAAGRycy9kb3ducmV2LnhtbERPTWsCMRC9F/wPYYTeatYKpaxGEaXo&#10;Sesqeh034+7qZhI2qab/vjkUPD7e92QWTSvu1PnGsoLhIANBXFrdcKXgsP96+wThA7LG1jIp+CUP&#10;s2nvZYK5tg/e0b0IlUgh7HNUUIfgcil9WZNBP7COOHEX2xkMCXaV1B0+Urhp5XuWfUiDDaeGGh0t&#10;aipvxY9R4La8icddbFzhzpfTNdt/r5ZLpV77cT4GESiGp/jfvdYKRqO0Np1JR0B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0v22wQAAANwAAAAPAAAAAAAAAAAAAAAA&#10;AKECAABkcnMvZG93bnJldi54bWxQSwUGAAAAAAQABAD5AAAAjwMAAAAA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xB8MA&#10;AADcAAAADwAAAGRycy9kb3ducmV2LnhtbESPQYvCMBSE74L/IbwFb5qugmg1yiKKXgSt4vnZPNuy&#10;zUtporb+erOw4HGYmW+Y+bIxpXhQ7QrLCr4HEQji1OqCMwXn06Y/AeE8ssbSMiloycFy0e3MMdb2&#10;yUd6JD4TAcIuRgW591UspUtzMugGtiIO3s3WBn2QdSZ1jc8AN6UcRtFYGiw4LORY0Sqn9De5GwWr&#10;+2F/SE7X1267vrTRuPXulWqlel/NzwyEp8Z/wv/tnVYwGk3h70w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ExB8MAAADcAAAADwAAAAAAAAAAAAAAAACYAgAAZHJzL2Rv&#10;d25yZXYueG1sUEsFBgAAAAAEAAQA9QAAAIgD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3r58IA&#10;AADcAAAADwAAAGRycy9kb3ducmV2LnhtbERPy2rCQBTdC/2H4Ra604mtiKSOQaRiNkIaS9e3mdsk&#10;NHMnZMa8vr6zKHR5OO99MppG9NS52rKC9SoCQVxYXXOp4ON2Xu5AOI+ssbFMCiZykBweFnuMtR34&#10;nfrclyKEsItRQeV9G0vpiooMupVtiQP3bTuDPsCulLrDIYSbRj5H0VYarDk0VNjSqaLiJ78bBad7&#10;ds3y29ecXt4+p2g7eTcXWqmnx/H4CsLT6P/Ff+5UK3jZhPnhTDg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evnwgAAANwAAAAPAAAAAAAAAAAAAAAAAJgCAABkcnMvZG93&#10;bnJldi54bWxQSwUGAAAAAAQABAD1AAAAhwMAAAAA&#10;" fillcolor="#6179aa" stroked="f" strokeweight="1pt">
                  <v:stroke joinstyle="miter"/>
                </v:oval>
                <v:oval id="Elipse 341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OfMQA&#10;AADcAAAADwAAAGRycy9kb3ducmV2LnhtbESPT4vCMBTE74LfITzBm6b+QaQaRcRlvQhuFc/P5tkW&#10;m5fSRG399JuFBY/DzPyGWa4bU4on1a6wrGA0jEAQp1YXnCk4n74GcxDOI2ssLZOClhysV93OEmNt&#10;X/xDz8RnIkDYxagg976KpXRpTgbd0FbEwbvZ2qAPss6krvEV4KaU4yiaSYMFh4UcK9rmlN6Th1Gw&#10;fRwPx+R0fe+/d5c2mrXevVOtVL/XbBYgPDX+E/5v77WCyXQEf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xTnzEAAAA3AAAAA8AAAAAAAAAAAAAAAAAmAIAAGRycy9k&#10;b3ducmV2LnhtbFBLBQYAAAAABAAEAPUAAACJAw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y5IcQAAADcAAAADwAAAGRycy9kb3ducmV2LnhtbESPQWsCMRSE70L/Q3iF3jSrLUVWo0il&#10;tKdaV9Hrc/PcXbt5CZtU479vCoLHYWa+YabzaFpxps43lhUMBxkI4tLqhisF2817fwzCB2SNrWVS&#10;cCUP89lDb4q5thde07kIlUgQ9jkqqENwuZS+rMmgH1hHnLyj7QyGJLtK6g4vCW5aOcqyV2mw4bRQ&#10;o6O3msqf4tcocCv+irt1bFzhDsf9Kdt8fyyXSj09xsUERKAY7uFb+1MreH4Zwf+Zd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LkhxAAAANwAAAAPAAAAAAAAAAAA&#10;AAAAAKECAABkcnMvZG93bnJldi54bWxQSwUGAAAAAAQABAD5AAAAkgMAAAAA&#10;" strokecolor="#6179aa" strokeweight=".5pt">
                  <v:stroke joinstyle="miter"/>
                </v:line>
                <v:line id="Conector recto 343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AcusQAAADcAAAADwAAAGRycy9kb3ducmV2LnhtbESPQWsCMRSE74X+h/AKvdWsWoqsRpGK&#10;tKdaV9Hrc/PcXbt5CZtU479vCoLHYWa+YSazaFpxps43lhX0exkI4tLqhisF283yZQTCB2SNrWVS&#10;cCUPs+njwwRzbS+8pnMRKpEg7HNUUIfgcil9WZNB37OOOHlH2xkMSXaV1B1eEty0cpBlb9Jgw2mh&#10;RkfvNZU/xa9R4Fb8FXfr2LjCHY77U7b5/lgslHp+ivMxiEAx3MO39qdWMHwdwv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By6xAAAANwAAAAPAAAAAAAAAAAA&#10;AAAAAKECAABkcnMvZG93bnJldi54bWxQSwUGAAAAAAQABAD5AAAAkgMAAAAA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mEzsQAAADcAAAADwAAAGRycy9kb3ducmV2LnhtbESPQWsCMRSE74X+h/AK3mrWVoqsRpFK&#10;aU9tXUWvz81zd+3mJWyipv/eCILHYWa+YSazaFpxos43lhUM+hkI4tLqhisF69XH8wiED8gaW8uk&#10;4J88zKaPDxPMtT3zkk5FqESCsM9RQR2Cy6X0ZU0Gfd864uTtbWcwJNlVUnd4TnDTypcse5MGG04L&#10;NTp6r6n8K45Ggfvh77hZxsYVbrffHrLV7+dioVTvKc7HIALFcA/f2l9awetwCNcz6QjI6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mYTOxAAAANwAAAAPAAAAAAAAAAAA&#10;AAAAAKECAABkcnMvZG93bnJldi54bWxQSwUGAAAAAAQABAD5AAAAkgMAAAAA&#10;" strokecolor="#6179aa" strokeweight=".5pt">
                  <v:stroke joinstyle="miter"/>
                </v:line>
              </v:group>
            </w:pict>
          </mc:Fallback>
        </mc:AlternateContent>
      </w:r>
      <w:r w:rsidR="005A3C52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5889B4" wp14:editId="51A78592">
                <wp:simplePos x="0" y="0"/>
                <wp:positionH relativeFrom="margin">
                  <wp:posOffset>-137795</wp:posOffset>
                </wp:positionH>
                <wp:positionV relativeFrom="paragraph">
                  <wp:posOffset>3560968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0A3D3D" w:rsidRDefault="000A3D3D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ES"/>
                              </w:rPr>
                              <w:t xml:space="preserve">Analista especializado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889B4" id="_x0000_s1035" type="#_x0000_t202" style="position:absolute;margin-left:-10.85pt;margin-top:280.4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" stroked="f">
                <v:textbox style="mso-fit-shape-to-text:t">
                  <w:txbxContent>
                    <w:p w:rsidR="006F118F" w:rsidRPr="000A3D3D" w:rsidRDefault="000A3D3D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ES"/>
                        </w:rPr>
                        <w:t xml:space="preserve">Analista especializado 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2BC214F" wp14:editId="2656A36D">
                <wp:simplePos x="0" y="0"/>
                <wp:positionH relativeFrom="margin">
                  <wp:posOffset>233792</wp:posOffset>
                </wp:positionH>
                <wp:positionV relativeFrom="paragraph">
                  <wp:posOffset>3133090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C214F" id="_x0000_s1036" type="#_x0000_t202" style="position:absolute;margin-left:18.4pt;margin-top:246.7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ATFgIAAAQEAAAOAAAAZHJzL2Uyb0RvYy54bWysU9uO2yAQfa/Uf0C8N3a8SZpYcVbbbFNV&#10;2l6kbT+AAI5RgaFAYm+/vgPOZq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" filled="f" stroked="f">
                <v:textbox style="mso-fit-shape-to-text:t"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18F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88DA44F" wp14:editId="3CE53268">
                <wp:simplePos x="0" y="0"/>
                <wp:positionH relativeFrom="page">
                  <wp:posOffset>2766695</wp:posOffset>
                </wp:positionH>
                <wp:positionV relativeFrom="paragraph">
                  <wp:posOffset>198232</wp:posOffset>
                </wp:positionV>
                <wp:extent cx="377634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5B7C0F" w:rsidRDefault="00FB7322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es-CO"/>
                              </w:rPr>
                              <w:t>Dirección</w:t>
                            </w: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Carrera 104</w:t>
                            </w:r>
                            <w:r w:rsidR="005B7C0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CO"/>
                              </w:rPr>
                              <w:t># 13d - 48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="005B7C0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CO"/>
                              </w:rPr>
                              <w:t xml:space="preserve">Bogotá 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CO"/>
                              </w:rPr>
                              <w:t>Fontibón</w:t>
                            </w:r>
                          </w:p>
                          <w:p w:rsidR="006F118F" w:rsidRPr="005B7C0F" w:rsidRDefault="00FB7322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es-CO"/>
                              </w:rPr>
                              <w:t>Cedula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5B7C0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1068136318</w:t>
                            </w:r>
                          </w:p>
                          <w:p w:rsidR="006F118F" w:rsidRPr="009D3B1A" w:rsidRDefault="00C5425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B7C0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es-CO"/>
                              </w:rPr>
                              <w:t>Teléfono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/ celular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5B7C0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FB732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3022840090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5B7C0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FB732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osnaider1521@hotmail.com</w:t>
                            </w:r>
                          </w:p>
                          <w:p w:rsidR="006F118F" w:rsidRPr="00FB7322" w:rsidRDefault="00FB7322" w:rsidP="00FB7322">
                            <w:pPr>
                              <w:pStyle w:val="Ttulo2"/>
                              <w:rPr>
                                <w:rFonts w:eastAsiaTheme="minorHAnsi" w:cstheme="minorBid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eastAsiaTheme="minorHAnsi" w:cstheme="minorBid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             </w:t>
                            </w:r>
                            <w:r w:rsidRPr="00FB7322">
                              <w:rPr>
                                <w:rFonts w:eastAsiaTheme="minorHAnsi" w:cstheme="minorBid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acevedoo@bancoavvillas.com.co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A44F" id="_x0000_s1037" type="#_x0000_t202" style="position:absolute;margin-left:217.85pt;margin-top:15.6pt;width:297.3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" filled="f" stroked="f">
                <v:textbox>
                  <w:txbxContent>
                    <w:p w:rsidR="006F118F" w:rsidRPr="005B7C0F" w:rsidRDefault="00FB7322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es-CO"/>
                        </w:rPr>
                        <w:t>Dirección</w:t>
                      </w: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Carrera 104</w:t>
                      </w:r>
                      <w:r w:rsidR="005B7C0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CO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CO"/>
                        </w:rPr>
                        <w:t># 13d - 48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="005B7C0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CO"/>
                        </w:rPr>
                        <w:t xml:space="preserve">Bogotá 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CO"/>
                        </w:rPr>
                        <w:t>Fontibón</w:t>
                      </w:r>
                    </w:p>
                    <w:p w:rsidR="006F118F" w:rsidRPr="005B7C0F" w:rsidRDefault="00FB7322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es-CO"/>
                        </w:rPr>
                        <w:t>Cedula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5B7C0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1068136318</w:t>
                      </w:r>
                    </w:p>
                    <w:p w:rsidR="006F118F" w:rsidRPr="009D3B1A" w:rsidRDefault="00C5425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5B7C0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es-CO"/>
                        </w:rPr>
                        <w:t>Teléfono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/ celular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5B7C0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FB732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3022840090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5B7C0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FB732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osnaider1521@hotmail.com</w:t>
                      </w:r>
                    </w:p>
                    <w:p w:rsidR="006F118F" w:rsidRPr="00FB7322" w:rsidRDefault="00FB7322" w:rsidP="00FB7322">
                      <w:pPr>
                        <w:pStyle w:val="Ttulo2"/>
                        <w:rPr>
                          <w:rFonts w:eastAsiaTheme="minorHAnsi" w:cstheme="minorBidi"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eastAsiaTheme="minorHAnsi" w:cstheme="minorBid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             </w:t>
                      </w:r>
                      <w:r w:rsidRPr="00FB7322">
                        <w:rPr>
                          <w:rFonts w:eastAsiaTheme="minorHAnsi" w:cstheme="minorBidi"/>
                          <w:color w:val="515151"/>
                          <w:sz w:val="24"/>
                          <w:szCs w:val="24"/>
                          <w:lang w:val="pt-BR"/>
                        </w:rPr>
                        <w:t>acevedoo@bancoavvillas.com.co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08EF">
        <w:br w:type="page"/>
      </w:r>
      <w:r w:rsidR="00C466E0" w:rsidRPr="00A24E8B">
        <w:rPr>
          <w:noProof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779E140" wp14:editId="79C32731">
                <wp:simplePos x="0" y="0"/>
                <wp:positionH relativeFrom="margin">
                  <wp:posOffset>257175</wp:posOffset>
                </wp:positionH>
                <wp:positionV relativeFrom="paragraph">
                  <wp:posOffset>266700</wp:posOffset>
                </wp:positionV>
                <wp:extent cx="2505075" cy="492125"/>
                <wp:effectExtent l="0" t="0" r="0" b="31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7E5532" w:rsidRDefault="007E7988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798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>BBVA Colombia / GFI Colom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>bia</w:t>
                            </w:r>
                            <w:r w:rsidR="00C466E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                                         </w:t>
                            </w:r>
                            <w:proofErr w:type="gramStart"/>
                            <w:r w:rsidR="00C466E0" w:rsidRPr="00C466E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>Agosto</w:t>
                            </w:r>
                            <w:proofErr w:type="gramEnd"/>
                            <w:r w:rsidR="00C466E0" w:rsidRPr="00C466E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 3 de 2017 – Marzo 14 de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E140" id="_x0000_s1038" type="#_x0000_t202" style="position:absolute;margin-left:20.25pt;margin-top:21pt;width:197.25pt;height:38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" filled="f" stroked="f">
                <v:textbox>
                  <w:txbxContent>
                    <w:p w:rsidR="00A24E8B" w:rsidRPr="007E5532" w:rsidRDefault="007E7988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798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>BBVA Colombia / GFI Colom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>bia</w:t>
                      </w:r>
                      <w:r w:rsidR="00C466E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                                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                                         </w:t>
                      </w:r>
                      <w:proofErr w:type="gramStart"/>
                      <w:r w:rsidR="00C466E0" w:rsidRPr="00C466E0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>Agosto</w:t>
                      </w:r>
                      <w:proofErr w:type="gramEnd"/>
                      <w:r w:rsidR="00C466E0" w:rsidRPr="00C466E0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 3 de 2017 – Marzo 14 de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7988" w:rsidRPr="00A24E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F2D459" wp14:editId="62C92D5A">
                <wp:simplePos x="0" y="0"/>
                <wp:positionH relativeFrom="column">
                  <wp:posOffset>55562</wp:posOffset>
                </wp:positionH>
                <wp:positionV relativeFrom="paragraph">
                  <wp:posOffset>48895</wp:posOffset>
                </wp:positionV>
                <wp:extent cx="89535" cy="45085"/>
                <wp:effectExtent l="3175" t="0" r="8890" b="8890"/>
                <wp:wrapNone/>
                <wp:docPr id="214" name="Triángulo isóscel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850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4" o:spid="_x0000_s1026" type="#_x0000_t5" style="position:absolute;margin-left:4.35pt;margin-top:3.85pt;width:7.05pt;height:3.5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" fillcolor="#6179aa" stroked="f" strokeweight="1pt"/>
            </w:pict>
          </mc:Fallback>
        </mc:AlternateContent>
      </w:r>
      <w:r w:rsidR="007E798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011E02" wp14:editId="1AE90C0B">
                <wp:simplePos x="0" y="0"/>
                <wp:positionH relativeFrom="page">
                  <wp:align>left</wp:align>
                </wp:positionH>
                <wp:positionV relativeFrom="paragraph">
                  <wp:posOffset>-915670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CD527" id="Rectángulo 210" o:spid="_x0000_s1026" style="position:absolute;margin-left:0;margin-top:-72.1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hpP/tt8AAAAJAQAADwAAAGRycy9kb3du&#10;cmV2LnhtbEyPT0+EMBTE7yZ+h+aZeNstIDQrUjbGxGzM7sXVi7dCn0DsH0LLgt/e50mPk5nM/Kba&#10;r9awC05h8E5Cuk2AoWu9Hlwn4f3tebMDFqJyWhnvUMI3BtjX11eVKrVf3CtezrFjVOJCqST0MY4l&#10;56Ht0aqw9SM68j79ZFUkOXVcT2qhcmt4liSCWzU4WujViE89tl/n2Uowh/v8mIrQLNnpeFLz4UOE&#10;5EXK25v18QFYxDX+heEXn9ChJqbGz04HZiTQkShhk+Z5Box8URTAGsoVd2IHvK74/wf1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CGk/+2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  <w:r w:rsidR="005509D4">
        <w:t xml:space="preserve"> </w:t>
      </w:r>
      <w:r w:rsidR="00A4420F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5ADDB96C" wp14:editId="071F5B60">
                <wp:simplePos x="0" y="0"/>
                <wp:positionH relativeFrom="margin">
                  <wp:posOffset>81280</wp:posOffset>
                </wp:positionH>
                <wp:positionV relativeFrom="page">
                  <wp:posOffset>848449</wp:posOffset>
                </wp:positionV>
                <wp:extent cx="3997960" cy="351155"/>
                <wp:effectExtent l="0" t="0" r="254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C44376" w:rsidRDefault="007E7988" w:rsidP="00A24E8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</w:pPr>
                            <w:r w:rsidRPr="007E7988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Programador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DB96C" id="_x0000_s1039" type="#_x0000_t202" style="position:absolute;margin-left:6.4pt;margin-top:66.8pt;width:314.8pt;height:27.65pt;z-index:-251547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" stroked="f">
                <v:textbox style="mso-fit-shape-to-text:t">
                  <w:txbxContent>
                    <w:p w:rsidR="00A24E8B" w:rsidRPr="00C44376" w:rsidRDefault="007E7988" w:rsidP="00A24E8B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CO"/>
                        </w:rPr>
                      </w:pPr>
                      <w:r w:rsidRPr="007E7988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Programador junior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A17D5" w:rsidRDefault="00C466E0">
      <w:r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2AB6882" wp14:editId="24D5064A">
                <wp:simplePos x="0" y="0"/>
                <wp:positionH relativeFrom="margin">
                  <wp:align>right</wp:align>
                </wp:positionH>
                <wp:positionV relativeFrom="paragraph">
                  <wp:posOffset>1466850</wp:posOffset>
                </wp:positionV>
                <wp:extent cx="5314950" cy="69659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927705" w:rsidRDefault="00C466E0" w:rsidP="00C466E0">
                            <w:pPr>
                              <w:rPr>
                                <w:b/>
                                <w:i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D</w:t>
                            </w: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esarrollo de procesos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Batch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con Altamira IBM Mainframe. Desarrollo de transacciones y funciones de negocio.</w:t>
                            </w: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Herramientas:3270 IBM mainframe – Herramientas de gestión de documentos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6882" id="_x0000_s1040" type="#_x0000_t202" style="position:absolute;margin-left:367.3pt;margin-top:115.5pt;width:418.5pt;height:54.8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" filled="f" stroked="f">
                <v:textbox>
                  <w:txbxContent>
                    <w:p w:rsidR="00215398" w:rsidRPr="00927705" w:rsidRDefault="00C466E0" w:rsidP="00C466E0">
                      <w:pPr>
                        <w:rPr>
                          <w:b/>
                          <w:i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D</w:t>
                      </w: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esarrollo de procesos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Batch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con Altamira IBM Mainframe. Desarrollo de transacciones y funciones de negocio.</w:t>
                      </w: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Herramientas:3270 IBM mainframe – Herramientas de gestión de documentos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3FE9" w:rsidRPr="00A24E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46762D" wp14:editId="24308194">
                <wp:simplePos x="0" y="0"/>
                <wp:positionH relativeFrom="margin">
                  <wp:posOffset>152400</wp:posOffset>
                </wp:positionH>
                <wp:positionV relativeFrom="paragraph">
                  <wp:posOffset>19050</wp:posOffset>
                </wp:positionV>
                <wp:extent cx="3295650" cy="412750"/>
                <wp:effectExtent l="0" t="0" r="0" b="635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0209F" id="Rectángulo 216" o:spid="_x0000_s1026" style="position:absolute;margin-left:12pt;margin-top:1.5pt;width:259.5pt;height:32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" fillcolor="#515151" stroked="f" strokeweight="1pt">
                <w10:wrap anchorx="margin"/>
              </v:rect>
            </w:pict>
          </mc:Fallback>
        </mc:AlternateContent>
      </w:r>
      <w:r w:rsidR="00972651" w:rsidRPr="00A24E8B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B5F0E2A" wp14:editId="28AF2D76">
                <wp:simplePos x="0" y="0"/>
                <wp:positionH relativeFrom="margin">
                  <wp:posOffset>-13335</wp:posOffset>
                </wp:positionH>
                <wp:positionV relativeFrom="paragraph">
                  <wp:posOffset>210932</wp:posOffset>
                </wp:positionV>
                <wp:extent cx="461645" cy="1830705"/>
                <wp:effectExtent l="0" t="0" r="0" b="0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221" name="Conector recto 221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Elipse 223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Elipse 224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Elipse 225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Conector recto 226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ector recto 227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Conector recto 228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D18BE" id="Grupo 220" o:spid="_x0000_s1026" style="position:absolute;margin-left:-1.05pt;margin-top:16.6pt;width:36.35pt;height:144.15pt;z-index:251737088;mso-position-horizontal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">
                <v:line id="Conector recto 221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DNa8QAAADcAAAADwAAAGRycy9kb3ducmV2LnhtbESPQWsCMRSE74X+h/AK3mrWPYisRpGK&#10;2JPWtej1uXnurt28hE2q6b83hUKPw8x8w8wW0XTiRr1vLSsYDTMQxJXVLdcKPg/r1wkIH5A1dpZJ&#10;wQ95WMyfn2ZYaHvnPd3KUIsEYV+ggiYEV0jpq4YM+qF1xMm72N5gSLKvpe7xnuCmk3mWjaXBltNC&#10;g47eGqq+ym+jwO14G4/72LrSnS+na3b42KxWSg1e4nIKIlAM/+G/9rtWkOcj+D2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M1rxAAAANwAAAAPAAAAAAAAAAAA&#10;AAAAAKECAABkcnMvZG93bnJldi54bWxQSwUGAAAAAAQABAD5AAAAkgMAAAAA&#10;" strokecolor="#6179aa" strokeweight=".5pt">
                  <v:stroke joinstyle="miter"/>
                </v:line>
                <v:line id="Conector recto 222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JTHMQAAADcAAAADwAAAGRycy9kb3ducmV2LnhtbESPQWsCMRSE74X+h/AKvdWse5CyGkUU&#10;sSdbV9Hrc/PcXd28hE2q6b9vCgWPw8x8w0xm0XTiRr1vLSsYDjIQxJXVLdcK9rvV2zsIH5A1dpZJ&#10;wQ95mE2fnyZYaHvnLd3KUIsEYV+ggiYEV0jpq4YM+oF1xMk7295gSLKvpe7xnuCmk3mWjaTBltNC&#10;g44WDVXX8tsocJ+8iYdtbF3pTufjJdt9rZdLpV5f4nwMIlAMj/B/+0MryPMc/s6kIy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AlMcxAAAANwAAAAPAAAAAAAAAAAA&#10;AAAAAKECAABkcnMvZG93bnJldi54bWxQSwUGAAAAAAQABAD5AAAAkgMAAAAA&#10;" strokecolor="#6179aa" strokeweight=".5pt">
                  <v:stroke joinstyle="miter"/>
                </v:line>
                <v:oval id="Elipse 223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frcUA&#10;AADcAAAADwAAAGRycy9kb3ducmV2LnhtbESPQWuDQBSE74H+h+UVekvWWpB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UZ+txQAAANwAAAAPAAAAAAAAAAAAAAAAAJgCAABkcnMv&#10;ZG93bnJldi54bWxQSwUGAAAAAAQABAD1AAAAigMAAAAA&#10;" fillcolor="#6179aa" stroked="f" strokeweight="1pt">
                  <v:stroke joinstyle="miter"/>
                </v:oval>
                <v:oval id="Elipse 224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H2cUA&#10;AADcAAAADwAAAGRycy9kb3ducmV2LnhtbESPQWuDQBSE74H+h+UVekvWSpF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AfZxQAAANwAAAAPAAAAAAAAAAAAAAAAAJgCAABkcnMv&#10;ZG93bnJldi54bWxQSwUGAAAAAAQABAD1AAAAigMAAAAA&#10;" fillcolor="#6179aa" stroked="f" strokeweight="1pt">
                  <v:stroke joinstyle="miter"/>
                </v:oval>
                <v:oval id="Elipse 225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iQsUA&#10;AADcAAAADwAAAGRycy9kb3ducmV2LnhtbESPQWuDQBSE74H+h+UVekvWCpV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KJCxQAAANwAAAAPAAAAAAAAAAAAAAAAAJgCAABkcnMv&#10;ZG93bnJldi54bWxQSwUGAAAAAAQABAD1AAAAigMAAAAA&#10;" fillcolor="#6179aa" stroked="f" strokeweight="1pt">
                  <v:stroke joinstyle="miter"/>
                </v:oval>
                <v:line id="Conector recto 226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VH8QAAADcAAAADwAAAGRycy9kb3ducmV2LnhtbESPQWsCMRSE7wX/Q3iCt5p1DyJbo4gi&#10;7anWVdrr6+a5u7p5CZtU039vCgWPw8x8w8yX0XTiSr1vLSuYjDMQxJXVLdcKjoft8wyED8gaO8uk&#10;4Jc8LBeDpzkW2t54T9cy1CJB2BeooAnBFVL6qiGDfmwdcfJOtjcYkuxrqXu8JbjpZJ5lU2mw5bTQ&#10;oKN1Q9Wl/DEK3I7f4+c+tq5036evc3b4eN1slBoN4+oFRKAYHuH/9ptWkOdT+Du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VUfxAAAANwAAAAPAAAAAAAAAAAA&#10;AAAAAKECAABkcnMvZG93bnJldi54bWxQSwUGAAAAAAQABAD5AAAAkgMAAAAA&#10;" strokecolor="#6179aa" strokeweight=".5pt">
                  <v:stroke joinstyle="miter"/>
                </v:line>
                <v:line id="Conector recto 227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XwhMQAAADcAAAADwAAAGRycy9kb3ducmV2LnhtbESPQWsCMRSE74X+h/AKvdVs91DLahSp&#10;iD21dRW9PjfP3dXNS9ikGv99UxA8DjPzDTOeRtOJM/W+tazgdZCBIK6sbrlWsFkvXt5B+ICssbNM&#10;Cq7kYTp5fBhjoe2FV3QuQy0ShH2BCpoQXCGlrxoy6AfWESfvYHuDIcm+lrrHS4KbTuZZ9iYNtpwW&#10;GnT00VB1Kn+NAvfNX3G7iq0r3f6wO2brn+V8rtTzU5yNQASK4R6+tT+1gjwfwv+ZdATk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dfCExAAAANwAAAAPAAAAAAAAAAAA&#10;AAAAAKECAABkcnMvZG93bnJldi54bWxQSwUGAAAAAAQABAD5AAAAkgMAAAAA&#10;" strokecolor="#6179aa" strokeweight=".5pt">
                  <v:stroke joinstyle="miter"/>
                </v:line>
                <v:line id="Conector recto 228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pk9sEAAADcAAAADwAAAGRycy9kb3ducmV2LnhtbERPu27CMBTdK/UfrFuJrTjNgFCKQQhU&#10;lYlHqNr1El+S0Pjaig2Yv8cDEuPReU9m0XTiQr1vLSv4GGYgiCurW64V/Oy/3scgfEDW2FkmBTfy&#10;MJu+vkyw0PbKO7qUoRYphH2BCpoQXCGlrxoy6IfWESfuaHuDIcG+lrrHawo3ncyzbCQNtpwaGnS0&#10;aKj6L89GgdvwOv7uYutKdzj+nbL99nu5VGrwFuefIALF8BQ/3CutIM/T2nQmHQE5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6mT2wQAAANwAAAAPAAAAAAAAAAAAAAAA&#10;AKECAABkcnMvZG93bnJldi54bWxQSwUGAAAAAAQABAD5AAAAjwMAAAAA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A17D5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FB9516E" wp14:editId="53759252">
                <wp:simplePos x="0" y="0"/>
                <wp:positionH relativeFrom="margin">
                  <wp:posOffset>173355</wp:posOffset>
                </wp:positionH>
                <wp:positionV relativeFrom="paragraph">
                  <wp:posOffset>476679</wp:posOffset>
                </wp:positionV>
                <wp:extent cx="5974080" cy="108712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E0" w:rsidRPr="00C466E0" w:rsidRDefault="00C54257" w:rsidP="00C466E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</w:t>
                            </w:r>
                            <w:r w:rsidR="00C466E0"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entro de mis responsabilidades en el área de fábrica de </w:t>
                            </w:r>
                            <w:proofErr w:type="gramStart"/>
                            <w:r w:rsidR="00C466E0"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GFI</w:t>
                            </w:r>
                            <w:r w:rsid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Desarrollador COBOL)</w:t>
                            </w:r>
                            <w:r w:rsidR="00C466E0"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destaco la elaboración de procesos </w:t>
                            </w:r>
                            <w:proofErr w:type="spellStart"/>
                            <w:r w:rsidR="00C466E0"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batch</w:t>
                            </w:r>
                            <w:proofErr w:type="spellEnd"/>
                            <w:r w:rsidR="00C466E0"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contemplando la elaboración de JCL, SRC, CPY, CTM, CTC, JCL dinámicos, entre otros; así como elaboración de transacciones, </w:t>
                            </w:r>
                            <w:r w:rsid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implementando</w:t>
                            </w:r>
                            <w:r w:rsidR="00C466E0"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54257" w:rsidRPr="00A637D8" w:rsidRDefault="00C466E0" w:rsidP="00C466E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formatos, </w:t>
                            </w:r>
                            <w:proofErr w:type="spellStart"/>
                            <w:r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copys</w:t>
                            </w:r>
                            <w:proofErr w:type="spellEnd"/>
                            <w:r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programas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Pr="00C466E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implementación de rutinas, entre otros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516E" id="_x0000_s1041" type="#_x0000_t202" style="position:absolute;margin-left:13.65pt;margin-top:37.55pt;width:470.4pt;height:85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" filled="f" stroked="f">
                <v:textbox>
                  <w:txbxContent>
                    <w:p w:rsidR="00C466E0" w:rsidRPr="00C466E0" w:rsidRDefault="00C54257" w:rsidP="00C466E0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</w:t>
                      </w:r>
                      <w:r w:rsidR="00C466E0"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entro de mis responsabilidades en el área de fábrica de </w:t>
                      </w:r>
                      <w:proofErr w:type="gramStart"/>
                      <w:r w:rsidR="00C466E0"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GFI</w:t>
                      </w:r>
                      <w:r w:rsid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Desarrollador COBOL)</w:t>
                      </w:r>
                      <w:r w:rsidR="00C466E0"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destaco la elaboración de procesos </w:t>
                      </w:r>
                      <w:proofErr w:type="spellStart"/>
                      <w:r w:rsidR="00C466E0"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batch</w:t>
                      </w:r>
                      <w:proofErr w:type="spellEnd"/>
                      <w:r w:rsidR="00C466E0"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contemplando la elaboración de JCL, SRC, CPY, CTM, CTC, JCL dinámicos, entre otros; así como elaboración de transacciones, </w:t>
                      </w:r>
                      <w:r w:rsid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implementando</w:t>
                      </w:r>
                      <w:r w:rsidR="00C466E0"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54257" w:rsidRPr="00A637D8" w:rsidRDefault="00C466E0" w:rsidP="00C466E0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formatos, </w:t>
                      </w:r>
                      <w:proofErr w:type="spellStart"/>
                      <w:r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copys</w:t>
                      </w:r>
                      <w:proofErr w:type="spellEnd"/>
                      <w:r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programas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 </w:t>
                      </w:r>
                      <w:r w:rsidRPr="00C466E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implementación de rutinas, entre otros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7D5">
        <w:rPr>
          <w:noProof/>
          <w:lang w:val="es-CO" w:eastAsia="es-CO"/>
        </w:rPr>
        <w:drawing>
          <wp:anchor distT="0" distB="0" distL="114300" distR="114300" simplePos="0" relativeHeight="251739136" behindDoc="1" locked="0" layoutInCell="1" allowOverlap="1" wp14:anchorId="607B37D1" wp14:editId="72193992">
            <wp:simplePos x="0" y="0"/>
            <wp:positionH relativeFrom="column">
              <wp:posOffset>2335258</wp:posOffset>
            </wp:positionH>
            <wp:positionV relativeFrom="paragraph">
              <wp:posOffset>10795</wp:posOffset>
            </wp:positionV>
            <wp:extent cx="3710305" cy="421640"/>
            <wp:effectExtent l="0" t="0" r="4445" b="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1FB" w:rsidRDefault="00BC01FB"/>
    <w:p w:rsidR="00BC01FB" w:rsidRDefault="00BC01FB" w:rsidP="00BC01FB"/>
    <w:p w:rsidR="00BC01FB" w:rsidRDefault="00BC01FB" w:rsidP="00BC01FB"/>
    <w:p w:rsidR="00BC01FB" w:rsidRDefault="00B41776" w:rsidP="00BC01FB">
      <w:r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2A00400" wp14:editId="1FC64274">
                <wp:simplePos x="0" y="0"/>
                <wp:positionH relativeFrom="margin">
                  <wp:align>right</wp:align>
                </wp:positionH>
                <wp:positionV relativeFrom="paragraph">
                  <wp:posOffset>2257425</wp:posOffset>
                </wp:positionV>
                <wp:extent cx="5314950" cy="72390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1FB" w:rsidRPr="00927705" w:rsidRDefault="00BC01FB" w:rsidP="00BC01FB">
                            <w:pPr>
                              <w:spacing w:after="0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D</w:t>
                            </w: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esarrollo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Backend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– Java, Spring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Boot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, JPA,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Hibernate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, PHP </w:t>
                            </w:r>
                          </w:p>
                          <w:p w:rsidR="00BC01FB" w:rsidRPr="00927705" w:rsidRDefault="00BC01FB" w:rsidP="00BC01FB">
                            <w:pPr>
                              <w:spacing w:after="0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Desarrollo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Frontend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Booststrap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4,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, HTML 5, CSS3.</w:t>
                            </w:r>
                          </w:p>
                          <w:p w:rsidR="00BC01FB" w:rsidRPr="00927705" w:rsidRDefault="00BC01FB" w:rsidP="00BC01FB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Desarrollo de Servicios – Servicios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rest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con Spring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Boot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0400" id="_x0000_s1042" type="#_x0000_t202" style="position:absolute;margin-left:367.3pt;margin-top:177.75pt;width:418.5pt;height:57pt;z-index:251842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" filled="f" stroked="f">
                <v:textbox>
                  <w:txbxContent>
                    <w:p w:rsidR="00BC01FB" w:rsidRPr="00927705" w:rsidRDefault="00BC01FB" w:rsidP="00BC01FB">
                      <w:pPr>
                        <w:spacing w:after="0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D</w:t>
                      </w: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esarrollo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– Java, Spring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Boot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, JPA,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Hibernate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, PHP </w:t>
                      </w:r>
                    </w:p>
                    <w:p w:rsidR="00BC01FB" w:rsidRPr="00927705" w:rsidRDefault="00BC01FB" w:rsidP="00BC01FB">
                      <w:pPr>
                        <w:spacing w:after="0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Desarrollo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Frontend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–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Booststrap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4,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, HTML 5, CSS3.</w:t>
                      </w:r>
                    </w:p>
                    <w:p w:rsidR="00BC01FB" w:rsidRPr="00927705" w:rsidRDefault="00BC01FB" w:rsidP="00BC01FB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Desarrollo de Servicios – Servicios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rest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con Spring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Boot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.</w:t>
                      </w: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01FB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34C0B7CF" wp14:editId="60585671">
                <wp:simplePos x="0" y="0"/>
                <wp:positionH relativeFrom="margin">
                  <wp:posOffset>142240</wp:posOffset>
                </wp:positionH>
                <wp:positionV relativeFrom="paragraph">
                  <wp:posOffset>306070</wp:posOffset>
                </wp:positionV>
                <wp:extent cx="5876925" cy="492125"/>
                <wp:effectExtent l="0" t="0" r="0" b="317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1FB" w:rsidRPr="00BC01FB" w:rsidRDefault="00BC01FB" w:rsidP="00BC01F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>M</w:t>
                            </w:r>
                            <w:r w:rsidRPr="00BC01F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>otoshopsp</w:t>
                            </w:r>
                            <w:proofErr w:type="spellEnd"/>
                            <w:r w:rsidRPr="00BC01F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/A&amp;N Soluciones y movimientos/Almacén el gran Martin Elías. </w:t>
                            </w:r>
                          </w:p>
                          <w:p w:rsidR="00BC01FB" w:rsidRPr="00B41776" w:rsidRDefault="00BC01FB" w:rsidP="00BC01F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177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>13 /01/2016 – 03/09/2017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B7CF" id="_x0000_s1043" type="#_x0000_t202" style="position:absolute;margin-left:11.2pt;margin-top:24.1pt;width:462.75pt;height:38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" filled="f" stroked="f">
                <v:textbox>
                  <w:txbxContent>
                    <w:p w:rsidR="00BC01FB" w:rsidRPr="00BC01FB" w:rsidRDefault="00BC01FB" w:rsidP="00BC01F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>M</w:t>
                      </w:r>
                      <w:r w:rsidRPr="00BC01FB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>otoshopsp</w:t>
                      </w:r>
                      <w:proofErr w:type="spellEnd"/>
                      <w:r w:rsidRPr="00BC01FB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/A&amp;N Soluciones y movimientos/Almacén el gran Martin Elías. </w:t>
                      </w:r>
                    </w:p>
                    <w:p w:rsidR="00BC01FB" w:rsidRPr="00B41776" w:rsidRDefault="00BC01FB" w:rsidP="00BC01FB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177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>13 /01/2016 – 03/09/2017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01FB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B862F44" wp14:editId="15D03AC4">
                <wp:simplePos x="0" y="0"/>
                <wp:positionH relativeFrom="margin">
                  <wp:posOffset>171450</wp:posOffset>
                </wp:positionH>
                <wp:positionV relativeFrom="paragraph">
                  <wp:posOffset>791210</wp:posOffset>
                </wp:positionV>
                <wp:extent cx="5974080" cy="149542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1FB" w:rsidRPr="00BC01FB" w:rsidRDefault="00BC01FB" w:rsidP="00BC01F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Desarrollo de aplicación web bajo arquitectura MVC utilizando tecnologías como: Java, PHP, </w:t>
                            </w:r>
                          </w:p>
                          <w:p w:rsidR="00BC01FB" w:rsidRPr="00BC01FB" w:rsidRDefault="00BC01FB" w:rsidP="00BC01F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Ajax, Bootstrap, Servicios </w:t>
                            </w:r>
                            <w:proofErr w:type="spellStart"/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Rest</w:t>
                            </w:r>
                            <w:proofErr w:type="spellEnd"/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con Spring </w:t>
                            </w:r>
                            <w:proofErr w:type="spellStart"/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Boot</w:t>
                            </w:r>
                            <w:proofErr w:type="spellEnd"/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base de datos con </w:t>
                            </w:r>
                            <w:proofErr w:type="spellStart"/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BC01FB" w:rsidRPr="00BC01FB" w:rsidRDefault="00BC01FB" w:rsidP="00BC01F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Posicionamiento en Google, Administración de Hosting, Configuración de Correos </w:t>
                            </w:r>
                          </w:p>
                          <w:p w:rsidR="00BC01FB" w:rsidRPr="00BC01FB" w:rsidRDefault="00BC01FB" w:rsidP="00BC01F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Corporativos.</w:t>
                            </w:r>
                          </w:p>
                          <w:p w:rsidR="00BC01FB" w:rsidRPr="00BC01FB" w:rsidRDefault="00BC01FB" w:rsidP="00BC01F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Algunos desarrollos aún se mantienen en uso, para validar ingresar a:</w:t>
                            </w:r>
                          </w:p>
                          <w:p w:rsidR="00BC01FB" w:rsidRPr="00BC01FB" w:rsidRDefault="00BC01FB" w:rsidP="00BC01F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https://motoshopsp.com</w:t>
                            </w:r>
                          </w:p>
                          <w:p w:rsidR="00BC01FB" w:rsidRPr="00A637D8" w:rsidRDefault="00BC01FB" w:rsidP="00BC01F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C01F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http://www.ansolucionesymovimientos.com/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2F44" id="_x0000_s1044" type="#_x0000_t202" style="position:absolute;margin-left:13.5pt;margin-top:62.3pt;width:470.4pt;height:117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" filled="f" stroked="f">
                <v:textbox>
                  <w:txbxContent>
                    <w:p w:rsidR="00BC01FB" w:rsidRPr="00BC01FB" w:rsidRDefault="00BC01FB" w:rsidP="00BC01F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Desarrollo de aplicación web bajo arquitectura MVC utilizando tecnologías como: Java, PHP, </w:t>
                      </w:r>
                    </w:p>
                    <w:p w:rsidR="00BC01FB" w:rsidRPr="00BC01FB" w:rsidRDefault="00BC01FB" w:rsidP="00BC01F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Ajax, Bootstrap, Servicios </w:t>
                      </w:r>
                      <w:proofErr w:type="spellStart"/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Rest</w:t>
                      </w:r>
                      <w:proofErr w:type="spellEnd"/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con Spring </w:t>
                      </w:r>
                      <w:proofErr w:type="spellStart"/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Boot</w:t>
                      </w:r>
                      <w:proofErr w:type="spellEnd"/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base de datos con </w:t>
                      </w:r>
                      <w:proofErr w:type="spellStart"/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BC01FB" w:rsidRPr="00BC01FB" w:rsidRDefault="00BC01FB" w:rsidP="00BC01F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Posicionamiento en Google, Administración de Hosting, Configuración de Correos </w:t>
                      </w:r>
                    </w:p>
                    <w:p w:rsidR="00BC01FB" w:rsidRPr="00BC01FB" w:rsidRDefault="00BC01FB" w:rsidP="00BC01F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Corporativos.</w:t>
                      </w:r>
                    </w:p>
                    <w:p w:rsidR="00BC01FB" w:rsidRPr="00BC01FB" w:rsidRDefault="00BC01FB" w:rsidP="00BC01F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Algunos desarrollos aún se mantienen en uso, para validar ingresar a:</w:t>
                      </w:r>
                    </w:p>
                    <w:p w:rsidR="00BC01FB" w:rsidRPr="00BC01FB" w:rsidRDefault="00BC01FB" w:rsidP="00BC01F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https://motoshopsp.com</w:t>
                      </w:r>
                    </w:p>
                    <w:p w:rsidR="00BC01FB" w:rsidRPr="00A637D8" w:rsidRDefault="00BC01FB" w:rsidP="00BC01F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C01F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http://www.ansolucionesymovimientos.com/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01FB" w:rsidRPr="00A24E8B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28C219FB" wp14:editId="396B7C23">
                <wp:simplePos x="0" y="0"/>
                <wp:positionH relativeFrom="margin">
                  <wp:align>left</wp:align>
                </wp:positionH>
                <wp:positionV relativeFrom="paragraph">
                  <wp:posOffset>630555</wp:posOffset>
                </wp:positionV>
                <wp:extent cx="461645" cy="2228850"/>
                <wp:effectExtent l="0" t="0" r="0" b="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2228850"/>
                          <a:chOff x="0" y="0"/>
                          <a:chExt cx="462002" cy="1831190"/>
                        </a:xfrm>
                      </wpg:grpSpPr>
                      <wps:wsp>
                        <wps:cNvPr id="11" name="Conector recto 11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ipse 13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e 15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F9503" id="Grupo 10" o:spid="_x0000_s1026" style="position:absolute;margin-left:0;margin-top:49.65pt;width:36.35pt;height:175.5pt;z-index:251843584;mso-position-horizontal:left;mso-position-horizontal-relative:margin;mso-height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">
                <v:line id="Conector recto 11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" strokecolor="#6179aa" strokeweight=".5pt">
                  <v:stroke joinstyle="miter"/>
                </v:line>
                <v:line id="Conector recto 12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" strokecolor="#6179aa" strokeweight=".5pt">
                  <v:stroke joinstyle="miter"/>
                </v:line>
                <v:oval id="Elipse 13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" fillcolor="#6179aa" stroked="f" strokeweight="1pt">
                  <v:stroke joinstyle="miter"/>
                </v:oval>
                <v:oval id="Elipse 14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" fillcolor="#6179aa" stroked="f" strokeweight="1pt">
                  <v:stroke joinstyle="miter"/>
                </v:oval>
                <v:oval id="Elipse 15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" fillcolor="#6179aa" stroked="f" strokeweight="1pt">
                  <v:stroke joinstyle="miter"/>
                </v:oval>
                <v:line id="Conector recto 16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" strokecolor="#6179aa" strokeweight=".5pt">
                  <v:stroke joinstyle="miter"/>
                </v:line>
                <v:line id="Conector recto 17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" strokecolor="#6179aa" strokeweight=".5pt">
                  <v:stroke joinstyle="miter"/>
                </v:line>
                <v:line id="Conector recto 18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C01FB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4653C44A" wp14:editId="169E2792">
                <wp:simplePos x="0" y="0"/>
                <wp:positionH relativeFrom="margin">
                  <wp:align>left</wp:align>
                </wp:positionH>
                <wp:positionV relativeFrom="page">
                  <wp:posOffset>3419475</wp:posOffset>
                </wp:positionV>
                <wp:extent cx="3997960" cy="351155"/>
                <wp:effectExtent l="0" t="0" r="254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1FB" w:rsidRPr="00C44376" w:rsidRDefault="00BC01FB" w:rsidP="00BC01F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D</w:t>
                            </w:r>
                            <w:r w:rsidRPr="00BC01FB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 xml:space="preserve">esarrollador </w:t>
                            </w:r>
                            <w:proofErr w:type="spellStart"/>
                            <w:r w:rsidRPr="00BC01FB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FreeLance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3C44A" id="_x0000_s1045" type="#_x0000_t202" style="position:absolute;margin-left:0;margin-top:269.25pt;width:314.8pt;height:27.65pt;z-index:-2514616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" stroked="f">
                <v:textbox style="mso-fit-shape-to-text:t">
                  <w:txbxContent>
                    <w:p w:rsidR="00BC01FB" w:rsidRPr="00C44376" w:rsidRDefault="00BC01FB" w:rsidP="00BC01FB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D</w:t>
                      </w:r>
                      <w:r w:rsidRPr="00BC01FB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 xml:space="preserve">esarrollador </w:t>
                      </w:r>
                      <w:proofErr w:type="spellStart"/>
                      <w:r w:rsidRPr="00BC01FB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FreeLance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C01FB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5632" behindDoc="1" locked="0" layoutInCell="1" allowOverlap="1" wp14:anchorId="10677683" wp14:editId="6C3A4618">
                <wp:simplePos x="0" y="0"/>
                <wp:positionH relativeFrom="margin">
                  <wp:posOffset>81280</wp:posOffset>
                </wp:positionH>
                <wp:positionV relativeFrom="page">
                  <wp:posOffset>848449</wp:posOffset>
                </wp:positionV>
                <wp:extent cx="3997960" cy="351155"/>
                <wp:effectExtent l="0" t="0" r="254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1FB" w:rsidRPr="00C44376" w:rsidRDefault="00BC01FB" w:rsidP="00BC01F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</w:pPr>
                            <w:r w:rsidRPr="007E7988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Programador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77683" id="_x0000_s1046" type="#_x0000_t202" style="position:absolute;margin-left:6.4pt;margin-top:66.8pt;width:314.8pt;height:27.65pt;z-index:-251470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" stroked="f">
                <v:textbox style="mso-fit-shape-to-text:t">
                  <w:txbxContent>
                    <w:p w:rsidR="00BC01FB" w:rsidRPr="00C44376" w:rsidRDefault="00BC01FB" w:rsidP="00BC01FB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CO"/>
                        </w:rPr>
                      </w:pPr>
                      <w:r w:rsidRPr="007E7988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Programador junior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BC01FB" w:rsidRDefault="00BC01FB" w:rsidP="00BC01FB">
      <w:r w:rsidRPr="00A24E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F01670" wp14:editId="7C99864C">
                <wp:simplePos x="0" y="0"/>
                <wp:positionH relativeFrom="margin">
                  <wp:posOffset>152399</wp:posOffset>
                </wp:positionH>
                <wp:positionV relativeFrom="paragraph">
                  <wp:posOffset>19685</wp:posOffset>
                </wp:positionV>
                <wp:extent cx="5876925" cy="412750"/>
                <wp:effectExtent l="0" t="0" r="9525" b="63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71304" id="Rectángulo 9" o:spid="_x0000_s1026" style="position:absolute;margin-left:12pt;margin-top:1.55pt;width:462.75pt;height:32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" fillcolor="#515151" stroked="f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1844608" behindDoc="1" locked="0" layoutInCell="1" allowOverlap="1" wp14:anchorId="706B3CCE" wp14:editId="5D088F3D">
            <wp:simplePos x="0" y="0"/>
            <wp:positionH relativeFrom="column">
              <wp:posOffset>2335258</wp:posOffset>
            </wp:positionH>
            <wp:positionV relativeFrom="paragraph">
              <wp:posOffset>10795</wp:posOffset>
            </wp:positionV>
            <wp:extent cx="3710305" cy="421640"/>
            <wp:effectExtent l="0" t="0" r="444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1FB" w:rsidRDefault="00BC01FB"/>
    <w:p w:rsidR="00BC01FB" w:rsidRDefault="00BC01FB"/>
    <w:p w:rsidR="00BC01FB" w:rsidRDefault="00927705" w:rsidP="00BC01FB">
      <w:r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2A00400" wp14:editId="1FC64274">
                <wp:simplePos x="0" y="0"/>
                <wp:positionH relativeFrom="margin">
                  <wp:align>right</wp:align>
                </wp:positionH>
                <wp:positionV relativeFrom="paragraph">
                  <wp:posOffset>2148205</wp:posOffset>
                </wp:positionV>
                <wp:extent cx="5314950" cy="69659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776" w:rsidRPr="00927705" w:rsidRDefault="00B41776" w:rsidP="00B41776">
                            <w:pPr>
                              <w:spacing w:after="0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M</w:t>
                            </w: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ódulo de programación: Java,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, JavaScript, CSS3, HTML, Spring.</w:t>
                            </w:r>
                          </w:p>
                          <w:p w:rsidR="00B41776" w:rsidRPr="00927705" w:rsidRDefault="00B41776" w:rsidP="00B41776">
                            <w:pPr>
                              <w:spacing w:after="0"/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Módulo de Base de Datos: MySQL, SQL SERVER 2012.</w:t>
                            </w:r>
                          </w:p>
                          <w:p w:rsidR="00BC01FB" w:rsidRPr="00927705" w:rsidRDefault="00B41776" w:rsidP="00B41776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Herramientas: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Atom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– Eclipse –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Xampp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Server – Visual Studio </w:t>
                            </w:r>
                            <w:proofErr w:type="spellStart"/>
                            <w:r w:rsidRPr="00927705">
                              <w:rPr>
                                <w:b/>
                                <w:i/>
                                <w:color w:val="515151"/>
                                <w:sz w:val="24"/>
                                <w:szCs w:val="24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0400" id="_x0000_s1047" type="#_x0000_t202" style="position:absolute;margin-left:367.3pt;margin-top:169.15pt;width:418.5pt;height:54.85pt;z-index:251849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" filled="f" stroked="f">
                <v:textbox>
                  <w:txbxContent>
                    <w:p w:rsidR="00B41776" w:rsidRPr="00927705" w:rsidRDefault="00B41776" w:rsidP="00B41776">
                      <w:pPr>
                        <w:spacing w:after="0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M</w:t>
                      </w: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ódulo de programación: Java,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, JavaScript, CSS3, HTML, Spring.</w:t>
                      </w:r>
                    </w:p>
                    <w:p w:rsidR="00B41776" w:rsidRPr="00927705" w:rsidRDefault="00B41776" w:rsidP="00B41776">
                      <w:pPr>
                        <w:spacing w:after="0"/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Módulo de Base de Datos: MySQL, SQL SERVER 2012.</w:t>
                      </w:r>
                    </w:p>
                    <w:p w:rsidR="00BC01FB" w:rsidRPr="00927705" w:rsidRDefault="00B41776" w:rsidP="00B41776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Herramientas: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Atom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– Eclipse –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Xampp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 xml:space="preserve"> Server – Visual Studio </w:t>
                      </w:r>
                      <w:proofErr w:type="spellStart"/>
                      <w:r w:rsidRPr="00927705">
                        <w:rPr>
                          <w:b/>
                          <w:i/>
                          <w:color w:val="515151"/>
                          <w:sz w:val="24"/>
                          <w:szCs w:val="24"/>
                        </w:rPr>
                        <w:t>Code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E8B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28C219FB" wp14:editId="396B7C23">
                <wp:simplePos x="0" y="0"/>
                <wp:positionH relativeFrom="margin">
                  <wp:posOffset>-9525</wp:posOffset>
                </wp:positionH>
                <wp:positionV relativeFrom="paragraph">
                  <wp:posOffset>497840</wp:posOffset>
                </wp:positionV>
                <wp:extent cx="461645" cy="230505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2305050"/>
                          <a:chOff x="0" y="0"/>
                          <a:chExt cx="462002" cy="1831190"/>
                        </a:xfrm>
                      </wpg:grpSpPr>
                      <wps:wsp>
                        <wps:cNvPr id="25" name="Conector recto 25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ipse 27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ipse 28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cto 30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32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78A7C" id="Grupo 24" o:spid="_x0000_s1026" style="position:absolute;margin-left:-.75pt;margin-top:39.2pt;width:36.35pt;height:181.5pt;z-index:251850752;mso-position-horizontal-relative:margin;mso-height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">
                <v:line id="Conector recto 25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" strokecolor="#6179aa" strokeweight=".5pt">
                  <v:stroke joinstyle="miter"/>
                </v:line>
                <v:line id="Conector recto 26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" strokecolor="#6179aa" strokeweight=".5pt">
                  <v:stroke joinstyle="miter"/>
                </v:line>
                <v:oval id="Elipse 27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" fillcolor="#6179aa" stroked="f" strokeweight="1pt">
                  <v:stroke joinstyle="miter"/>
                </v:oval>
                <v:oval id="Elipse 28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" fillcolor="#6179aa" stroked="f" strokeweight="1pt">
                  <v:stroke joinstyle="miter"/>
                </v:oval>
                <v:oval id="Elipse 29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" fillcolor="#6179aa" stroked="f" strokeweight="1pt">
                  <v:stroke joinstyle="miter"/>
                </v:oval>
                <v:line id="Conector recto 30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" strokecolor="#6179aa" strokeweight=".5pt">
                  <v:stroke joinstyle="miter"/>
                </v:line>
                <v:line id="Conector recto 31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" strokecolor="#6179aa" strokeweight=".5pt">
                  <v:stroke joinstyle="miter"/>
                </v:line>
                <v:line id="Conector recto 32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41776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43DD7E66" wp14:editId="2346F64F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581650" cy="485775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776" w:rsidRDefault="00B41776" w:rsidP="00B417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B41776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Instituto de Enseñanza y Capacitación Técnica de la Sabana IDECTSA </w:t>
                            </w:r>
                          </w:p>
                          <w:p w:rsidR="00B41776" w:rsidRPr="00B41776" w:rsidRDefault="00B41776" w:rsidP="00B417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B4177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Julio 15 de 2014 – </w:t>
                            </w:r>
                            <w:proofErr w:type="gramStart"/>
                            <w:r w:rsidRPr="00B4177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>Marzo</w:t>
                            </w:r>
                            <w:proofErr w:type="gramEnd"/>
                            <w:r w:rsidRPr="00B4177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  <w:t xml:space="preserve"> 17 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7E66" id="_x0000_s1048" type="#_x0000_t202" style="position:absolute;margin-left:388.3pt;margin-top:28.6pt;width:439.5pt;height:38.25pt;z-index:251860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" filled="f" stroked="f">
                <v:textbox>
                  <w:txbxContent>
                    <w:p w:rsidR="00B41776" w:rsidRDefault="00B41776" w:rsidP="00B417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</w:pPr>
                      <w:r w:rsidRPr="00B41776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Instituto de Enseñanza y Capacitación Técnica de la Sabana IDECTSA </w:t>
                      </w:r>
                    </w:p>
                    <w:p w:rsidR="00B41776" w:rsidRPr="00B41776" w:rsidRDefault="00B41776" w:rsidP="00B417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s-CO"/>
                        </w:rPr>
                      </w:pPr>
                      <w:r w:rsidRPr="00B4177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Julio 15 de 2014 – </w:t>
                      </w:r>
                      <w:proofErr w:type="gramStart"/>
                      <w:r w:rsidRPr="00B4177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>Marzo</w:t>
                      </w:r>
                      <w:proofErr w:type="gramEnd"/>
                      <w:r w:rsidRPr="00B4177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s-CO"/>
                        </w:rPr>
                        <w:t xml:space="preserve"> 17 de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776" w:rsidRPr="00A24E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F01670" wp14:editId="7C99864C">
                <wp:simplePos x="0" y="0"/>
                <wp:positionH relativeFrom="margin">
                  <wp:posOffset>152400</wp:posOffset>
                </wp:positionH>
                <wp:positionV relativeFrom="paragraph">
                  <wp:posOffset>383539</wp:posOffset>
                </wp:positionV>
                <wp:extent cx="5867400" cy="428625"/>
                <wp:effectExtent l="0" t="0" r="0" b="952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28625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D8660" id="Rectángulo 23" o:spid="_x0000_s1026" style="position:absolute;margin-left:12pt;margin-top:30.2pt;width:462pt;height:33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" fillcolor="#515151" stroked="f" strokeweight="1pt">
                <w10:wrap anchorx="margin"/>
              </v:rect>
            </w:pict>
          </mc:Fallback>
        </mc:AlternateContent>
      </w:r>
      <w:r w:rsidR="00B41776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6B862F44" wp14:editId="15D03AC4">
                <wp:simplePos x="0" y="0"/>
                <wp:positionH relativeFrom="margin">
                  <wp:posOffset>171450</wp:posOffset>
                </wp:positionH>
                <wp:positionV relativeFrom="paragraph">
                  <wp:posOffset>764540</wp:posOffset>
                </wp:positionV>
                <wp:extent cx="5974080" cy="133350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776" w:rsidRPr="00B41776" w:rsidRDefault="00BC01FB" w:rsidP="00B417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</w:t>
                            </w:r>
                            <w:r w:rsidR="00B41776"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entro de mis obligaciones, destaco la dirección del módulo de programación y base de </w:t>
                            </w:r>
                          </w:p>
                          <w:p w:rsidR="00B41776" w:rsidRPr="00B41776" w:rsidRDefault="00B41776" w:rsidP="00B417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datos, donde impartía conocimiento básico e intermedio en la POO y el patrón MVC con </w:t>
                            </w:r>
                          </w:p>
                          <w:p w:rsidR="00B41776" w:rsidRPr="00B41776" w:rsidRDefault="00B41776" w:rsidP="00B417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los lenguajes Java y PHP para </w:t>
                            </w:r>
                            <w:proofErr w:type="spellStart"/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backend</w:t>
                            </w:r>
                            <w:proofErr w:type="spellEnd"/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- HTML5, CSS3 y JavaScript para </w:t>
                            </w:r>
                            <w:proofErr w:type="spellStart"/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frontend</w:t>
                            </w:r>
                            <w:proofErr w:type="spellEnd"/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no </w:t>
                            </w:r>
                          </w:p>
                          <w:p w:rsidR="00B41776" w:rsidRPr="00B41776" w:rsidRDefault="00B41776" w:rsidP="00B417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dejando a un lado el diseño de diagrama de flujo y casos de uso; mientras que para BD se </w:t>
                            </w:r>
                          </w:p>
                          <w:p w:rsidR="00B41776" w:rsidRPr="00B41776" w:rsidRDefault="00B41776" w:rsidP="00B417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trabajaba Modelo Entidad relación, sentencias SQL, clausulas y operadores, en MYSQL y </w:t>
                            </w:r>
                          </w:p>
                          <w:p w:rsidR="00BC01FB" w:rsidRPr="00A637D8" w:rsidRDefault="00B41776" w:rsidP="00B417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SQL SERVER.</w:t>
                            </w:r>
                            <w:r w:rsidRPr="00B417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2F44" id="_x0000_s1049" type="#_x0000_t202" style="position:absolute;margin-left:13.5pt;margin-top:60.2pt;width:470.4pt;height:10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" filled="f" stroked="f">
                <v:textbox>
                  <w:txbxContent>
                    <w:p w:rsidR="00B41776" w:rsidRPr="00B41776" w:rsidRDefault="00BC01FB" w:rsidP="00B417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</w:t>
                      </w:r>
                      <w:r w:rsidR="00B41776"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entro de mis obligaciones, destaco la dirección del módulo de programación y base de </w:t>
                      </w:r>
                    </w:p>
                    <w:p w:rsidR="00B41776" w:rsidRPr="00B41776" w:rsidRDefault="00B41776" w:rsidP="00B417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datos, donde impartía conocimiento básico e intermedio en la POO y el patrón MVC con </w:t>
                      </w:r>
                    </w:p>
                    <w:p w:rsidR="00B41776" w:rsidRPr="00B41776" w:rsidRDefault="00B41776" w:rsidP="00B417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los lenguajes Java y PHP para </w:t>
                      </w:r>
                      <w:proofErr w:type="spellStart"/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- HTML5, CSS3 y JavaScript para </w:t>
                      </w:r>
                      <w:proofErr w:type="spellStart"/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frontend</w:t>
                      </w:r>
                      <w:proofErr w:type="spellEnd"/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no </w:t>
                      </w:r>
                    </w:p>
                    <w:p w:rsidR="00B41776" w:rsidRPr="00B41776" w:rsidRDefault="00B41776" w:rsidP="00B417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dejando a un lado el diseño de diagrama de flujo y casos de uso; mientras que para BD se </w:t>
                      </w:r>
                    </w:p>
                    <w:p w:rsidR="00B41776" w:rsidRPr="00B41776" w:rsidRDefault="00B41776" w:rsidP="00B417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trabajaba Modelo Entidad relación, sentencias SQL, clausulas y operadores, en MYSQL y </w:t>
                      </w:r>
                    </w:p>
                    <w:p w:rsidR="00BC01FB" w:rsidRPr="00A637D8" w:rsidRDefault="00B41776" w:rsidP="00B417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SQL SERVER.</w:t>
                      </w:r>
                      <w:r w:rsidRPr="00B417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5CC0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8944" behindDoc="1" locked="0" layoutInCell="1" allowOverlap="1" wp14:anchorId="1C547B16" wp14:editId="7002BDE7">
                <wp:simplePos x="0" y="0"/>
                <wp:positionH relativeFrom="margin">
                  <wp:align>left</wp:align>
                </wp:positionH>
                <wp:positionV relativeFrom="page">
                  <wp:posOffset>6896100</wp:posOffset>
                </wp:positionV>
                <wp:extent cx="3997960" cy="351155"/>
                <wp:effectExtent l="0" t="0" r="254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CC0" w:rsidRPr="00C44376" w:rsidRDefault="007E5CC0" w:rsidP="007E5CC0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D</w:t>
                            </w:r>
                            <w:r w:rsidRPr="007E5CC0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ocente en Sistemas y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47B16" id="_x0000_s1050" type="#_x0000_t202" style="position:absolute;margin-left:0;margin-top:543pt;width:314.8pt;height:27.65pt;z-index:-2514575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" stroked="f">
                <v:textbox style="mso-fit-shape-to-text:t">
                  <w:txbxContent>
                    <w:p w:rsidR="007E5CC0" w:rsidRPr="00C44376" w:rsidRDefault="007E5CC0" w:rsidP="007E5CC0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D</w:t>
                      </w:r>
                      <w:r w:rsidRPr="007E5CC0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ocente en Sistemas y Programación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C01FB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10677683" wp14:editId="6C3A4618">
                <wp:simplePos x="0" y="0"/>
                <wp:positionH relativeFrom="margin">
                  <wp:posOffset>81280</wp:posOffset>
                </wp:positionH>
                <wp:positionV relativeFrom="page">
                  <wp:posOffset>848449</wp:posOffset>
                </wp:positionV>
                <wp:extent cx="3997960" cy="351155"/>
                <wp:effectExtent l="0" t="0" r="254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1FB" w:rsidRPr="00C44376" w:rsidRDefault="00BC01FB" w:rsidP="00BC01F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CO"/>
                              </w:rPr>
                            </w:pPr>
                            <w:r w:rsidRPr="007E7988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Programador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77683" id="_x0000_s1051" type="#_x0000_t202" style="position:absolute;margin-left:6.4pt;margin-top:66.8pt;width:314.8pt;height:27.65pt;z-index:-251463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" stroked="f">
                <v:textbox style="mso-fit-shape-to-text:t">
                  <w:txbxContent>
                    <w:p w:rsidR="00BC01FB" w:rsidRPr="00C44376" w:rsidRDefault="00BC01FB" w:rsidP="00BC01FB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CO"/>
                        </w:rPr>
                      </w:pPr>
                      <w:r w:rsidRPr="007E7988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Programador junior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6A1130" w:rsidRDefault="002E313D">
      <w:bookmarkStart w:id="0" w:name="_GoBack"/>
      <w:bookmarkEnd w:id="0"/>
      <w:r w:rsidRPr="00A24E8B">
        <w:rPr>
          <w:noProof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4BFD71CF" wp14:editId="5503E8AA">
                <wp:simplePos x="0" y="0"/>
                <wp:positionH relativeFrom="margin">
                  <wp:align>left</wp:align>
                </wp:positionH>
                <wp:positionV relativeFrom="paragraph">
                  <wp:posOffset>4829175</wp:posOffset>
                </wp:positionV>
                <wp:extent cx="5743575" cy="3343275"/>
                <wp:effectExtent l="0" t="0" r="0" b="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34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Desarrollador C# con .net</w:t>
                            </w:r>
                          </w:p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Desarrollado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r</w:t>
                            </w: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Visual Basic con .net</w:t>
                            </w:r>
                          </w:p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Desarrollador de servicios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rest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y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soap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con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c#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y visual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basic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D</w:t>
                            </w: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esarrollo de aplicaciones en COBOL (JCL, </w:t>
                            </w:r>
                            <w:proofErr w:type="gram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SRC,CPY</w:t>
                            </w:r>
                            <w:proofErr w:type="gram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,CTM, CTC).</w:t>
                            </w:r>
                          </w:p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Desarrollo de aplicaciones Java.</w:t>
                            </w:r>
                          </w:p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Desarrollo de aplicaciones en Angular.</w:t>
                            </w:r>
                          </w:p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Conocimiento en JSF, Servicios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Soap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, servicios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Reset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, Sprint.</w:t>
                            </w:r>
                          </w:p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Conocimiento en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Javascript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Jquery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, Ajax, HTML,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bootstrap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Desarrollo de aplicaciones en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php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2E313D" w:rsidRPr="002E313D" w:rsidRDefault="002E313D" w:rsidP="002E313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Herramientas: Eclipse, GitHub, Visual Studio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Code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Postman</w:t>
                            </w:r>
                            <w:proofErr w:type="spellEnd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2E313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SoapUi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71CF" id="_x0000_s1052" type="#_x0000_t202" style="position:absolute;margin-left:0;margin-top:380.25pt;width:452.25pt;height:263.25pt;z-index:251889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" filled="f" stroked="f">
                <v:textbox>
                  <w:txbxContent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Desarrollador C# con .net</w:t>
                      </w:r>
                    </w:p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Desarrollado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r</w:t>
                      </w: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Visual Basic con .net</w:t>
                      </w:r>
                    </w:p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Desarrollador de servicios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rest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y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soap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con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c#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y visual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basic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.</w:t>
                      </w:r>
                    </w:p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D</w:t>
                      </w: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esarrollo de aplicaciones en COBOL (JCL, </w:t>
                      </w:r>
                      <w:proofErr w:type="gram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SRC,CPY</w:t>
                      </w:r>
                      <w:proofErr w:type="gram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,CTM, CTC).</w:t>
                      </w:r>
                    </w:p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Desarrollo de aplicaciones Java.</w:t>
                      </w:r>
                    </w:p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Desarrollo de aplicaciones en Angular.</w:t>
                      </w:r>
                    </w:p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Conocimiento en JSF, Servicios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Soap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, servicios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Reset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, Sprint.</w:t>
                      </w:r>
                    </w:p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Conocimiento en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Javascript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Jquery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, Ajax, HTML,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bootstrap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.</w:t>
                      </w:r>
                    </w:p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Desarrollo de aplicaciones en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php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.</w:t>
                      </w:r>
                    </w:p>
                    <w:p w:rsidR="002E313D" w:rsidRPr="002E313D" w:rsidRDefault="002E313D" w:rsidP="002E313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Herramientas: Eclipse, GitHub, Visual Studio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Code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Postman</w:t>
                      </w:r>
                      <w:proofErr w:type="spellEnd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2E313D">
                        <w:rPr>
                          <w:i/>
                          <w:color w:val="515151"/>
                          <w:sz w:val="26"/>
                          <w:szCs w:val="26"/>
                        </w:rPr>
                        <w:t>SoapUi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3FD" w:rsidRPr="002153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96071F" wp14:editId="189C174A">
                <wp:simplePos x="0" y="0"/>
                <wp:positionH relativeFrom="margin">
                  <wp:align>left</wp:align>
                </wp:positionH>
                <wp:positionV relativeFrom="paragraph">
                  <wp:posOffset>3525520</wp:posOffset>
                </wp:positionV>
                <wp:extent cx="89535" cy="45085"/>
                <wp:effectExtent l="3175" t="0" r="8890" b="8890"/>
                <wp:wrapNone/>
                <wp:docPr id="52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F94E" id="Triángulo isósceles 52" o:spid="_x0000_s1026" type="#_x0000_t5" style="position:absolute;margin-left:0;margin-top:277.6pt;width:7.05pt;height:3.55pt;rotation:90;z-index:251887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iEsAIAAKI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" fillcolor="#a98e50" stroked="f" strokeweight="1pt">
                <w10:wrap anchorx="margin"/>
              </v:shape>
            </w:pict>
          </mc:Fallback>
        </mc:AlternateContent>
      </w:r>
      <w:r w:rsidR="005663FD" w:rsidRPr="002153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A96071F" wp14:editId="189C174A">
                <wp:simplePos x="0" y="0"/>
                <wp:positionH relativeFrom="margin">
                  <wp:posOffset>-49848</wp:posOffset>
                </wp:positionH>
                <wp:positionV relativeFrom="paragraph">
                  <wp:posOffset>2867025</wp:posOffset>
                </wp:positionV>
                <wp:extent cx="89535" cy="45085"/>
                <wp:effectExtent l="3175" t="0" r="8890" b="8890"/>
                <wp:wrapNone/>
                <wp:docPr id="51" name="Triángulo isósce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9B8F" id="Triángulo isósceles 51" o:spid="_x0000_s1026" type="#_x0000_t5" style="position:absolute;margin-left:-3.95pt;margin-top:225.75pt;width:7.05pt;height:3.55pt;rotation:90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" fillcolor="#a98e50" stroked="f" strokeweight="1pt">
                <w10:wrap anchorx="margin"/>
              </v:shape>
            </w:pict>
          </mc:Fallback>
        </mc:AlternateContent>
      </w:r>
      <w:r w:rsidR="005663FD" w:rsidRPr="002153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A96071F" wp14:editId="189C174A">
                <wp:simplePos x="0" y="0"/>
                <wp:positionH relativeFrom="leftMargin">
                  <wp:align>right</wp:align>
                </wp:positionH>
                <wp:positionV relativeFrom="paragraph">
                  <wp:posOffset>2172970</wp:posOffset>
                </wp:positionV>
                <wp:extent cx="89535" cy="45085"/>
                <wp:effectExtent l="3175" t="0" r="8890" b="8890"/>
                <wp:wrapNone/>
                <wp:docPr id="49" name="Triángulo isósce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C4B9" id="Triángulo isósceles 49" o:spid="_x0000_s1026" type="#_x0000_t5" style="position:absolute;margin-left:-44.15pt;margin-top:171.1pt;width:7.05pt;height:3.55pt;rotation:90;z-index:2518835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" fillcolor="#a98e50" stroked="f" strokeweight="1pt">
                <w10:wrap anchorx="margin"/>
              </v:shape>
            </w:pict>
          </mc:Fallback>
        </mc:AlternateContent>
      </w:r>
      <w:r w:rsidR="005663FD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7A415A0" wp14:editId="4CDE8B38">
                <wp:simplePos x="0" y="0"/>
                <wp:positionH relativeFrom="margin">
                  <wp:posOffset>19050</wp:posOffset>
                </wp:positionH>
                <wp:positionV relativeFrom="paragraph">
                  <wp:posOffset>3609975</wp:posOffset>
                </wp:positionV>
                <wp:extent cx="4219575" cy="49530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3FD" w:rsidRPr="005663FD" w:rsidRDefault="005663FD" w:rsidP="005663F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</w:t>
                            </w:r>
                            <w:r w:rsidRPr="005663F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urso de APX basado en BBVA</w:t>
                            </w:r>
                          </w:p>
                          <w:p w:rsidR="005663FD" w:rsidRPr="006C6590" w:rsidRDefault="005663FD" w:rsidP="005663F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5663F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19/01/2019 -02/02/2019</w:t>
                            </w:r>
                            <w:r w:rsidRPr="005663F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15A0" id="_x0000_s1053" type="#_x0000_t202" style="position:absolute;margin-left:1.5pt;margin-top:284.25pt;width:332.25pt;height:39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" filled="f" stroked="f">
                <v:textbox>
                  <w:txbxContent>
                    <w:p w:rsidR="005663FD" w:rsidRPr="005663FD" w:rsidRDefault="005663FD" w:rsidP="005663F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</w:t>
                      </w:r>
                      <w:r w:rsidRPr="005663FD">
                        <w:rPr>
                          <w:i/>
                          <w:color w:val="515151"/>
                          <w:sz w:val="26"/>
                          <w:szCs w:val="26"/>
                        </w:rPr>
                        <w:t>urso de APX basado en BBVA</w:t>
                      </w:r>
                    </w:p>
                    <w:p w:rsidR="005663FD" w:rsidRPr="006C6590" w:rsidRDefault="005663FD" w:rsidP="005663F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5663FD">
                        <w:rPr>
                          <w:i/>
                          <w:color w:val="515151"/>
                          <w:sz w:val="26"/>
                          <w:szCs w:val="26"/>
                        </w:rPr>
                        <w:t>19/01/2019 -02/02/2019</w:t>
                      </w:r>
                      <w:r w:rsidRPr="005663FD">
                        <w:rPr>
                          <w:i/>
                          <w:color w:val="515151"/>
                          <w:sz w:val="26"/>
                          <w:szCs w:val="26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3FD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55140EE2" wp14:editId="7D8BD4AE">
                <wp:simplePos x="0" y="0"/>
                <wp:positionH relativeFrom="margin">
                  <wp:align>left</wp:align>
                </wp:positionH>
                <wp:positionV relativeFrom="paragraph">
                  <wp:posOffset>2914650</wp:posOffset>
                </wp:positionV>
                <wp:extent cx="4219575" cy="495300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3FD" w:rsidRPr="005663FD" w:rsidRDefault="005663FD" w:rsidP="005663F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</w:t>
                            </w:r>
                            <w:r w:rsidRPr="005663F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urso de Arquitectura BBVA net cash</w:t>
                            </w:r>
                          </w:p>
                          <w:p w:rsidR="005663FD" w:rsidRPr="006C6590" w:rsidRDefault="005663FD" w:rsidP="005663F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5663FD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16/07/2018 – 06/08/2018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0EE2" id="_x0000_s1054" type="#_x0000_t202" style="position:absolute;margin-left:0;margin-top:229.5pt;width:332.25pt;height:39pt;z-index:251877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" filled="f" stroked="f">
                <v:textbox>
                  <w:txbxContent>
                    <w:p w:rsidR="005663FD" w:rsidRPr="005663FD" w:rsidRDefault="005663FD" w:rsidP="005663F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</w:t>
                      </w:r>
                      <w:r w:rsidRPr="005663FD">
                        <w:rPr>
                          <w:i/>
                          <w:color w:val="515151"/>
                          <w:sz w:val="26"/>
                          <w:szCs w:val="26"/>
                        </w:rPr>
                        <w:t>urso de Arquitectura BBVA net cash</w:t>
                      </w:r>
                    </w:p>
                    <w:p w:rsidR="005663FD" w:rsidRPr="006C6590" w:rsidRDefault="005663FD" w:rsidP="005663F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5663FD">
                        <w:rPr>
                          <w:i/>
                          <w:color w:val="515151"/>
                          <w:sz w:val="26"/>
                          <w:szCs w:val="26"/>
                        </w:rPr>
                        <w:t>16/07/2018 – 06/08/2018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3FD" w:rsidRPr="0021539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79424" behindDoc="1" locked="0" layoutInCell="1" allowOverlap="1" wp14:anchorId="30A5477B" wp14:editId="4FB3F673">
                <wp:simplePos x="0" y="0"/>
                <wp:positionH relativeFrom="margin">
                  <wp:align>left</wp:align>
                </wp:positionH>
                <wp:positionV relativeFrom="paragraph">
                  <wp:posOffset>3371850</wp:posOffset>
                </wp:positionV>
                <wp:extent cx="3997960" cy="295275"/>
                <wp:effectExtent l="0" t="0" r="2540" b="9525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3FD" w:rsidRPr="00640BA1" w:rsidRDefault="005663FD" w:rsidP="005663FD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G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rupo CMC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477B" id="_x0000_s1055" type="#_x0000_t202" style="position:absolute;margin-left:0;margin-top:265.5pt;width:314.8pt;height:23.25pt;z-index:-251437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" stroked="f">
                <v:textbox>
                  <w:txbxContent>
                    <w:p w:rsidR="005663FD" w:rsidRPr="00640BA1" w:rsidRDefault="005663FD" w:rsidP="005663FD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G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rupo CMC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3FD" w:rsidRPr="0021539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75328" behindDoc="1" locked="0" layoutInCell="1" allowOverlap="1" wp14:anchorId="2ADB37F9" wp14:editId="36FF15C9">
                <wp:simplePos x="0" y="0"/>
                <wp:positionH relativeFrom="margin">
                  <wp:align>left</wp:align>
                </wp:positionH>
                <wp:positionV relativeFrom="paragraph">
                  <wp:posOffset>2724150</wp:posOffset>
                </wp:positionV>
                <wp:extent cx="3997960" cy="295275"/>
                <wp:effectExtent l="0" t="0" r="2540" b="9525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3FD" w:rsidRPr="00640BA1" w:rsidRDefault="005663FD" w:rsidP="005663FD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G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rupo CMC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B37F9" id="_x0000_s1056" type="#_x0000_t202" style="position:absolute;margin-left:0;margin-top:214.5pt;width:314.8pt;height:23.25pt;z-index:-251441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" stroked="f">
                <v:textbox>
                  <w:txbxContent>
                    <w:p w:rsidR="005663FD" w:rsidRPr="00640BA1" w:rsidRDefault="005663FD" w:rsidP="005663FD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G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rupo CMC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124" w:rsidRPr="0021539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73280" behindDoc="1" locked="0" layoutInCell="1" allowOverlap="1" wp14:anchorId="72EF72D4" wp14:editId="67151CB5">
                <wp:simplePos x="0" y="0"/>
                <wp:positionH relativeFrom="margin">
                  <wp:align>left</wp:align>
                </wp:positionH>
                <wp:positionV relativeFrom="paragraph">
                  <wp:posOffset>2019300</wp:posOffset>
                </wp:positionV>
                <wp:extent cx="3997960" cy="295275"/>
                <wp:effectExtent l="0" t="0" r="2540" b="952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24" w:rsidRPr="00640BA1" w:rsidRDefault="00E31124" w:rsidP="00E31124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G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rupo CMC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72D4" id="_x0000_s1057" type="#_x0000_t202" style="position:absolute;margin-left:0;margin-top:159pt;width:314.8pt;height:23.25pt;z-index:-251443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" stroked="f">
                <v:textbox>
                  <w:txbxContent>
                    <w:p w:rsidR="00E31124" w:rsidRPr="00640BA1" w:rsidRDefault="00E31124" w:rsidP="00E31124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G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rupo CMC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124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2DCBEBDB" wp14:editId="03240B00">
                <wp:simplePos x="0" y="0"/>
                <wp:positionH relativeFrom="margin">
                  <wp:align>left</wp:align>
                </wp:positionH>
                <wp:positionV relativeFrom="paragraph">
                  <wp:posOffset>2231072</wp:posOffset>
                </wp:positionV>
                <wp:extent cx="4219575" cy="69659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24" w:rsidRPr="00E31124" w:rsidRDefault="00E31124" w:rsidP="00E3112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</w:t>
                            </w:r>
                            <w:r w:rsidRPr="00E3112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urso de Angular </w:t>
                            </w:r>
                          </w:p>
                          <w:p w:rsidR="00E31124" w:rsidRPr="006C6590" w:rsidRDefault="00E31124" w:rsidP="00E3112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E3112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14/07/2018 -06/08-2018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EBDB" id="_x0000_s1058" type="#_x0000_t202" style="position:absolute;margin-left:0;margin-top:175.65pt;width:332.25pt;height:54.85pt;z-index:251871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" filled="f" stroked="f">
                <v:textbox>
                  <w:txbxContent>
                    <w:p w:rsidR="00E31124" w:rsidRPr="00E31124" w:rsidRDefault="00E31124" w:rsidP="00E3112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</w:t>
                      </w:r>
                      <w:r w:rsidRPr="00E31124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urso de Angular </w:t>
                      </w:r>
                    </w:p>
                    <w:p w:rsidR="00E31124" w:rsidRPr="006C6590" w:rsidRDefault="00E31124" w:rsidP="00E3112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E31124">
                        <w:rPr>
                          <w:i/>
                          <w:color w:val="515151"/>
                          <w:sz w:val="26"/>
                          <w:szCs w:val="26"/>
                        </w:rPr>
                        <w:t>14/07/2018 -06/08-2018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124" w:rsidRPr="002153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FA3377" wp14:editId="1B955F5C">
                <wp:simplePos x="0" y="0"/>
                <wp:positionH relativeFrom="margin">
                  <wp:align>left</wp:align>
                </wp:positionH>
                <wp:positionV relativeFrom="paragraph">
                  <wp:posOffset>2163445</wp:posOffset>
                </wp:positionV>
                <wp:extent cx="89535" cy="45085"/>
                <wp:effectExtent l="3175" t="0" r="8890" b="8890"/>
                <wp:wrapNone/>
                <wp:docPr id="42" name="Triángulo isósce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1F31" id="Triángulo isósceles 42" o:spid="_x0000_s1026" type="#_x0000_t5" style="position:absolute;margin-left:0;margin-top:170.35pt;width:7.05pt;height:3.55pt;rotation:90;z-index:25186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tJsAIAAKI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" fillcolor="#a98e50" stroked="f" strokeweight="1pt">
                <w10:wrap anchorx="margin"/>
              </v:shape>
            </w:pict>
          </mc:Fallback>
        </mc:AlternateContent>
      </w:r>
      <w:r w:rsidR="00E31124" w:rsidRPr="0021539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7136" behindDoc="1" locked="0" layoutInCell="1" allowOverlap="1" wp14:anchorId="365867E4" wp14:editId="7896768F">
                <wp:simplePos x="0" y="0"/>
                <wp:positionH relativeFrom="margin">
                  <wp:align>left</wp:align>
                </wp:positionH>
                <wp:positionV relativeFrom="paragraph">
                  <wp:posOffset>2019300</wp:posOffset>
                </wp:positionV>
                <wp:extent cx="3997960" cy="1404620"/>
                <wp:effectExtent l="0" t="0" r="2540" b="762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24" w:rsidRPr="00640BA1" w:rsidRDefault="00E31124" w:rsidP="00E31124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G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rupo CMC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867E4" id="_x0000_s1059" type="#_x0000_t202" style="position:absolute;margin-left:0;margin-top:159pt;width:314.8pt;height:110.6pt;z-index:-2514493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" stroked="f">
                <v:textbox style="mso-fit-shape-to-text:t">
                  <w:txbxContent>
                    <w:p w:rsidR="00E31124" w:rsidRPr="00640BA1" w:rsidRDefault="00E31124" w:rsidP="00E31124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G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rupo CMC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124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3CE592" wp14:editId="173FCF55">
                <wp:simplePos x="0" y="0"/>
                <wp:positionH relativeFrom="margin">
                  <wp:posOffset>41275</wp:posOffset>
                </wp:positionH>
                <wp:positionV relativeFrom="paragraph">
                  <wp:posOffset>1524000</wp:posOffset>
                </wp:positionV>
                <wp:extent cx="42195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24" w:rsidRPr="00E31124" w:rsidRDefault="00E31124" w:rsidP="00E3112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D</w:t>
                            </w:r>
                            <w:r w:rsidRPr="00E3112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iplomado - Administrador de Redes </w:t>
                            </w:r>
                          </w:p>
                          <w:p w:rsidR="00215398" w:rsidRPr="006C6590" w:rsidRDefault="00E31124" w:rsidP="00E3112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E3112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2017/1 – 2017/2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E592" id="_x0000_s1060" type="#_x0000_t202" style="position:absolute;margin-left:3.25pt;margin-top:120pt;width:332.25pt;height:54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" filled="f" stroked="f">
                <v:textbox>
                  <w:txbxContent>
                    <w:p w:rsidR="00E31124" w:rsidRPr="00E31124" w:rsidRDefault="00E31124" w:rsidP="00E3112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D</w:t>
                      </w:r>
                      <w:r w:rsidRPr="00E31124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iplomado - Administrador de Redes </w:t>
                      </w:r>
                    </w:p>
                    <w:p w:rsidR="00215398" w:rsidRPr="006C6590" w:rsidRDefault="00E31124" w:rsidP="00E3112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E31124">
                        <w:rPr>
                          <w:i/>
                          <w:color w:val="515151"/>
                          <w:sz w:val="26"/>
                          <w:szCs w:val="26"/>
                        </w:rPr>
                        <w:t>2017/1 – 2017/2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124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601B9B0" wp14:editId="0B3D4532">
                <wp:simplePos x="0" y="0"/>
                <wp:positionH relativeFrom="margin">
                  <wp:posOffset>47625</wp:posOffset>
                </wp:positionH>
                <wp:positionV relativeFrom="paragraph">
                  <wp:posOffset>800100</wp:posOffset>
                </wp:positionV>
                <wp:extent cx="4219575" cy="52387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24" w:rsidRPr="00E31124" w:rsidRDefault="00E31124" w:rsidP="00E3112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E3112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Título Profesional - Ingeniero de Sistemas </w:t>
                            </w:r>
                          </w:p>
                          <w:p w:rsidR="00215398" w:rsidRPr="006C6590" w:rsidRDefault="00E31124" w:rsidP="00E3112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E3112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2012 - 2017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B9B0" id="_x0000_s1061" type="#_x0000_t202" style="position:absolute;margin-left:3.75pt;margin-top:63pt;width:332.25pt;height:41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" filled="f" stroked="f">
                <v:textbox>
                  <w:txbxContent>
                    <w:p w:rsidR="00E31124" w:rsidRPr="00E31124" w:rsidRDefault="00E31124" w:rsidP="00E3112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E31124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Título Profesional - Ingeniero de Sistemas </w:t>
                      </w:r>
                    </w:p>
                    <w:p w:rsidR="00215398" w:rsidRPr="006C6590" w:rsidRDefault="00E31124" w:rsidP="00E3112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E31124">
                        <w:rPr>
                          <w:i/>
                          <w:color w:val="515151"/>
                          <w:sz w:val="26"/>
                          <w:szCs w:val="26"/>
                        </w:rPr>
                        <w:t>2012 - 2017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124" w:rsidRPr="002153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D22F05" wp14:editId="7862D078">
                <wp:simplePos x="0" y="0"/>
                <wp:positionH relativeFrom="margin">
                  <wp:align>left</wp:align>
                </wp:positionH>
                <wp:positionV relativeFrom="paragraph">
                  <wp:posOffset>1440815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5179" id="Triángulo isósceles 243" o:spid="_x0000_s1026" type="#_x0000_t5" style="position:absolute;margin-left:0;margin-top:113.45pt;width:7.05pt;height:3.55pt;rotation:90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Nz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02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" fillcolor="#a98e50" stroked="f" strokeweight="1pt">
                <w10:wrap anchorx="margin"/>
              </v:shape>
            </w:pict>
          </mc:Fallback>
        </mc:AlternateContent>
      </w:r>
      <w:r w:rsidR="00E31124" w:rsidRPr="0021539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01E47CF7" wp14:editId="359ABC77">
                <wp:simplePos x="0" y="0"/>
                <wp:positionH relativeFrom="margin">
                  <wp:align>left</wp:align>
                </wp:positionH>
                <wp:positionV relativeFrom="paragraph">
                  <wp:posOffset>1273175</wp:posOffset>
                </wp:positionV>
                <wp:extent cx="3997960" cy="1404620"/>
                <wp:effectExtent l="0" t="0" r="2540" b="762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40BA1" w:rsidRDefault="00E31124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U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niversidad de Córdoba / Montería - Córdoba</w:t>
                            </w:r>
                            <w:r w:rsidRPr="00E3112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47CF7" id="_x0000_s1062" type="#_x0000_t202" style="position:absolute;margin-left:0;margin-top:100.25pt;width:314.8pt;height:110.6pt;z-index:-251560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EYKwIAAC0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" stroked="f">
                <v:textbox style="mso-fit-shape-to-text:t">
                  <w:txbxContent>
                    <w:p w:rsidR="00215398" w:rsidRPr="00640BA1" w:rsidRDefault="00E31124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U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niversidad de Córdoba / Montería - Córdoba</w:t>
                      </w:r>
                      <w:r w:rsidRPr="00E3112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705" w:rsidRPr="002D21D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B43D79" wp14:editId="6AA71835">
                <wp:simplePos x="0" y="0"/>
                <wp:positionH relativeFrom="margin">
                  <wp:align>left</wp:align>
                </wp:positionH>
                <wp:positionV relativeFrom="paragraph">
                  <wp:posOffset>691515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FE01" id="Triángulo isósceles 241" o:spid="_x0000_s1026" type="#_x0000_t5" style="position:absolute;margin-left:0;margin-top:54.45pt;width:7.05pt;height:3.55pt;rotation:90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ACHwZW4QAA&#10;AAgBAAAPAAAAAAAAAAAAAAAAAAwFAABkcnMvZG93bnJldi54bWxQSwUGAAAAAAQABADzAAAAGgYA&#10;AAAA&#10;" fillcolor="#a98e50" stroked="f" strokeweight="1pt">
                <w10:wrap anchorx="margin"/>
              </v:shape>
            </w:pict>
          </mc:Fallback>
        </mc:AlternateContent>
      </w:r>
      <w:r w:rsidR="00927705" w:rsidRPr="002D21DE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35EC36F8" wp14:editId="4205A8D4">
                <wp:simplePos x="0" y="0"/>
                <wp:positionH relativeFrom="margin">
                  <wp:posOffset>39370</wp:posOffset>
                </wp:positionH>
                <wp:positionV relativeFrom="paragraph">
                  <wp:posOffset>535305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2D21DE" w:rsidRDefault="00927705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U</w:t>
                            </w:r>
                            <w:r w:rsidRPr="00927705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niversidad de Córdoba / Montería - Córdoba</w:t>
                            </w:r>
                            <w:r w:rsidRPr="00927705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C36F8" id="_x0000_s1063" type="#_x0000_t202" style="position:absolute;margin-left:3.1pt;margin-top:42.15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P8KgIAAC0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" stroked="f">
                <v:textbox style="mso-fit-shape-to-text:t">
                  <w:txbxContent>
                    <w:p w:rsidR="002D21DE" w:rsidRPr="002D21DE" w:rsidRDefault="00927705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U</w:t>
                      </w:r>
                      <w:r w:rsidRPr="00927705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niversidad de Córdoba / Montería - Córdoba</w:t>
                      </w:r>
                      <w:r w:rsidRPr="00927705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705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D0132C" wp14:editId="0E7C33E3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092190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190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EE73BA" id="Group 2" o:spid="_x0000_s1026" style="position:absolute;margin-left:0;margin-top:.25pt;width:479.7pt;height:24.6pt;z-index:251748352;mso-position-horizontal:left;mso-position-horizontal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">
                <v:rect id="Rectángulo 235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" fillcolor="#a98e50" stroked="f" strokeweight="1pt"/>
                <v:shape id="Imagen 236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">
                  <v:imagedata r:id="rId18" o:title=""/>
                </v:shape>
                <v:shape id="Imagen 237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">
                  <v:imagedata r:id="rId18" o:title=""/>
                </v:shape>
                <v:shape id="Imagen 238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">
                  <v:imagedata r:id="rId19" o:title=""/>
                </v:shape>
                <w10:wrap anchorx="margin"/>
              </v:group>
            </w:pict>
          </mc:Fallback>
        </mc:AlternateContent>
      </w:r>
      <w:r w:rsidR="00927705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F9A997B" wp14:editId="68FEFC64">
                <wp:simplePos x="0" y="0"/>
                <wp:positionH relativeFrom="margin">
                  <wp:posOffset>476250</wp:posOffset>
                </wp:positionH>
                <wp:positionV relativeFrom="paragraph">
                  <wp:posOffset>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705" w:rsidRPr="001B5912" w:rsidRDefault="00927705" w:rsidP="00927705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A997B" id="_x0000_s1064" type="#_x0000_t202" style="position:absolute;margin-left:37.5pt;margin-top:0;width:128.4pt;height:110.6pt;z-index:251865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" filled="f" stroked="f">
                <v:textbox style="mso-fit-shape-to-text:t">
                  <w:txbxContent>
                    <w:p w:rsidR="00927705" w:rsidRPr="001B5912" w:rsidRDefault="00927705" w:rsidP="00927705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70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DE1C679" wp14:editId="4987D5A4">
                <wp:simplePos x="0" y="0"/>
                <wp:positionH relativeFrom="page">
                  <wp:align>left</wp:align>
                </wp:positionH>
                <wp:positionV relativeFrom="paragraph">
                  <wp:posOffset>-918210</wp:posOffset>
                </wp:positionV>
                <wp:extent cx="415636" cy="10674542"/>
                <wp:effectExtent l="0" t="0" r="381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190A0" id="Rectángulo 40" o:spid="_x0000_s1026" style="position:absolute;margin-left:0;margin-top:-72.3pt;width:32.75pt;height:840.5pt;z-index:251863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" fillcolor="#a98e50" stroked="f" strokeweight="1pt">
                <w10:wrap anchorx="page"/>
              </v:rect>
            </w:pict>
          </mc:Fallback>
        </mc:AlternateContent>
      </w:r>
      <w:r w:rsidR="00C54257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5F7C3CF" wp14:editId="3D1FD8E1">
                <wp:simplePos x="0" y="0"/>
                <wp:positionH relativeFrom="column">
                  <wp:posOffset>-25879</wp:posOffset>
                </wp:positionH>
                <wp:positionV relativeFrom="paragraph">
                  <wp:posOffset>4414568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FFDA91" id="Group 3" o:spid="_x0000_s1026" style="position:absolute;margin-left:-2.05pt;margin-top:347.6pt;width:480.4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" fillcolor="#6179aa" stroked="f" strokeweight="1pt"/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">
                  <v:imagedata r:id="rId13" o:title="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">
                  <v:imagedata r:id="rId13" o:title=""/>
                </v:shape>
                <v:shape id="Imagen 231" o:spid="_x0000_s1030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  <w:r w:rsidR="00215398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A8DC8FF" wp14:editId="3C64BCF9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DC8FF" id="_x0000_s1065" type="#_x0000_t202" style="position:absolute;margin-left:35.95pt;margin-top:345.8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12A277" wp14:editId="0FEF8A6C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277" id="_x0000_s1066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2A4" w:rsidRDefault="00B162A4" w:rsidP="00A01AB1">
      <w:pPr>
        <w:spacing w:after="0" w:line="240" w:lineRule="auto"/>
      </w:pPr>
      <w:r>
        <w:separator/>
      </w:r>
    </w:p>
  </w:endnote>
  <w:endnote w:type="continuationSeparator" w:id="0">
    <w:p w:rsidR="00B162A4" w:rsidRDefault="00B162A4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2A4" w:rsidRDefault="00B162A4" w:rsidP="00A01AB1">
      <w:pPr>
        <w:spacing w:after="0" w:line="240" w:lineRule="auto"/>
      </w:pPr>
      <w:r>
        <w:separator/>
      </w:r>
    </w:p>
  </w:footnote>
  <w:footnote w:type="continuationSeparator" w:id="0">
    <w:p w:rsidR="00B162A4" w:rsidRDefault="00B162A4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14CA"/>
    <w:multiLevelType w:val="hybridMultilevel"/>
    <w:tmpl w:val="928A2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s-419" w:vendorID="64" w:dllVersion="0" w:nlCheck="1" w:checkStyle="0"/>
  <w:activeWritingStyle w:appName="MSWord" w:lang="es-CO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0F"/>
    <w:rsid w:val="00043E68"/>
    <w:rsid w:val="00055585"/>
    <w:rsid w:val="000A3D3D"/>
    <w:rsid w:val="000D2471"/>
    <w:rsid w:val="00141993"/>
    <w:rsid w:val="00193CE6"/>
    <w:rsid w:val="001B5912"/>
    <w:rsid w:val="001E4ECB"/>
    <w:rsid w:val="00215398"/>
    <w:rsid w:val="0025182C"/>
    <w:rsid w:val="002803EC"/>
    <w:rsid w:val="002D21DE"/>
    <w:rsid w:val="002E313D"/>
    <w:rsid w:val="002F0AE3"/>
    <w:rsid w:val="0034487A"/>
    <w:rsid w:val="00366B75"/>
    <w:rsid w:val="003810F0"/>
    <w:rsid w:val="003D4523"/>
    <w:rsid w:val="003F2206"/>
    <w:rsid w:val="00441900"/>
    <w:rsid w:val="00447C42"/>
    <w:rsid w:val="004635FB"/>
    <w:rsid w:val="004A17D5"/>
    <w:rsid w:val="004D29B3"/>
    <w:rsid w:val="004D564D"/>
    <w:rsid w:val="004E00D2"/>
    <w:rsid w:val="00515C71"/>
    <w:rsid w:val="00534B33"/>
    <w:rsid w:val="005509D4"/>
    <w:rsid w:val="00550F10"/>
    <w:rsid w:val="00560D1F"/>
    <w:rsid w:val="005663FD"/>
    <w:rsid w:val="005A3C52"/>
    <w:rsid w:val="005B7C0F"/>
    <w:rsid w:val="006220C2"/>
    <w:rsid w:val="0063761F"/>
    <w:rsid w:val="00640BA1"/>
    <w:rsid w:val="00685C9C"/>
    <w:rsid w:val="0069550A"/>
    <w:rsid w:val="006A1130"/>
    <w:rsid w:val="006C6590"/>
    <w:rsid w:val="006F118F"/>
    <w:rsid w:val="00732C10"/>
    <w:rsid w:val="007A3FE9"/>
    <w:rsid w:val="007C43F4"/>
    <w:rsid w:val="007E5532"/>
    <w:rsid w:val="007E5CC0"/>
    <w:rsid w:val="007E7988"/>
    <w:rsid w:val="007F1765"/>
    <w:rsid w:val="0082041B"/>
    <w:rsid w:val="00845EF5"/>
    <w:rsid w:val="00853A66"/>
    <w:rsid w:val="00886A8E"/>
    <w:rsid w:val="008B650E"/>
    <w:rsid w:val="00927705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637D8"/>
    <w:rsid w:val="00A91A4A"/>
    <w:rsid w:val="00AB1ACD"/>
    <w:rsid w:val="00AC54DD"/>
    <w:rsid w:val="00B14BD5"/>
    <w:rsid w:val="00B162A4"/>
    <w:rsid w:val="00B304A1"/>
    <w:rsid w:val="00B31235"/>
    <w:rsid w:val="00B41776"/>
    <w:rsid w:val="00B86586"/>
    <w:rsid w:val="00BA12BC"/>
    <w:rsid w:val="00BB08EF"/>
    <w:rsid w:val="00BC01FB"/>
    <w:rsid w:val="00BE4760"/>
    <w:rsid w:val="00C01070"/>
    <w:rsid w:val="00C01E2F"/>
    <w:rsid w:val="00C37AAD"/>
    <w:rsid w:val="00C44376"/>
    <w:rsid w:val="00C466E0"/>
    <w:rsid w:val="00C54257"/>
    <w:rsid w:val="00C5555F"/>
    <w:rsid w:val="00D065CD"/>
    <w:rsid w:val="00D14807"/>
    <w:rsid w:val="00D2492A"/>
    <w:rsid w:val="00D35AA5"/>
    <w:rsid w:val="00DF364B"/>
    <w:rsid w:val="00E06111"/>
    <w:rsid w:val="00E26E85"/>
    <w:rsid w:val="00E31124"/>
    <w:rsid w:val="00E70370"/>
    <w:rsid w:val="00E73E45"/>
    <w:rsid w:val="00E8166E"/>
    <w:rsid w:val="00E90504"/>
    <w:rsid w:val="00EA3B3C"/>
    <w:rsid w:val="00FA42B5"/>
    <w:rsid w:val="00FB7322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E9A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6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character" w:customStyle="1" w:styleId="Ttulo2Car">
    <w:name w:val="Título 2 Car"/>
    <w:basedOn w:val="Fuentedeprrafopredeter"/>
    <w:link w:val="Ttulo2"/>
    <w:uiPriority w:val="9"/>
    <w:rsid w:val="00FB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6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3F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E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038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157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9394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4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neider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2018-02-18T22:23:00Z</dcterms:created>
  <dcterms:modified xsi:type="dcterms:W3CDTF">2021-04-12T16:35:00Z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